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6AA50" w14:textId="77777777" w:rsidR="002D25CB" w:rsidRDefault="002D25CB" w:rsidP="002D25CB">
      <w:pPr>
        <w:rPr>
          <w:rFonts w:ascii="Franklin Gothic Book" w:hAnsi="Franklin Gothic Book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005B8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2D25CB" w:rsidRPr="00B31EDE" w14:paraId="05934F98" w14:textId="77777777" w:rsidTr="435AACE2">
        <w:trPr>
          <w:cantSplit/>
          <w:trHeight w:val="800"/>
          <w:jc w:val="center"/>
        </w:trPr>
        <w:tc>
          <w:tcPr>
            <w:tcW w:w="9360" w:type="dxa"/>
            <w:shd w:val="clear" w:color="auto" w:fill="005B8C"/>
          </w:tcPr>
          <w:p w14:paraId="1DC0B959" w14:textId="192FD7FD" w:rsidR="002D25CB" w:rsidRPr="007274C8" w:rsidRDefault="002D25CB" w:rsidP="435AACE2">
            <w:pPr>
              <w:pStyle w:val="Ttulo5"/>
              <w:spacing w:after="240"/>
              <w:jc w:val="center"/>
              <w:rPr>
                <w:rFonts w:ascii="Franklin Gothic Demi" w:hAnsi="Franklin Gothic Demi"/>
                <w:i w:val="0"/>
                <w:iCs w:val="0"/>
                <w:color w:val="FFFFFF"/>
                <w:sz w:val="28"/>
                <w:szCs w:val="28"/>
              </w:rPr>
            </w:pPr>
            <w:r w:rsidRPr="435AACE2">
              <w:rPr>
                <w:rFonts w:ascii="Franklin Gothic Demi" w:hAnsi="Franklin Gothic Demi"/>
                <w:i w:val="0"/>
                <w:iCs w:val="0"/>
                <w:color w:val="FFFFFF" w:themeColor="background1"/>
                <w:sz w:val="28"/>
                <w:szCs w:val="28"/>
              </w:rPr>
              <w:t>ANEXO</w:t>
            </w:r>
            <w:r w:rsidR="00B31EDE" w:rsidRPr="435AACE2">
              <w:rPr>
                <w:rFonts w:ascii="Franklin Gothic Demi" w:hAnsi="Franklin Gothic Demi"/>
                <w:i w:val="0"/>
                <w:iCs w:val="0"/>
                <w:color w:val="FFFFFF" w:themeColor="background1"/>
                <w:sz w:val="28"/>
                <w:szCs w:val="28"/>
              </w:rPr>
              <w:t xml:space="preserve"> </w:t>
            </w:r>
            <w:r w:rsidR="2749AA80" w:rsidRPr="435AACE2">
              <w:rPr>
                <w:rFonts w:ascii="Franklin Gothic Demi" w:hAnsi="Franklin Gothic Demi"/>
                <w:i w:val="0"/>
                <w:iCs w:val="0"/>
                <w:color w:val="FFFFFF" w:themeColor="background1"/>
                <w:sz w:val="28"/>
                <w:szCs w:val="28"/>
              </w:rPr>
              <w:t>1</w:t>
            </w:r>
            <w:r w:rsidR="007648D9" w:rsidRPr="435AACE2">
              <w:rPr>
                <w:rFonts w:ascii="Franklin Gothic Demi" w:hAnsi="Franklin Gothic Demi"/>
                <w:i w:val="0"/>
                <w:iCs w:val="0"/>
                <w:color w:val="FFFFFF" w:themeColor="background1"/>
                <w:sz w:val="28"/>
                <w:szCs w:val="28"/>
              </w:rPr>
              <w:t xml:space="preserve"> -</w:t>
            </w:r>
            <w:r w:rsidRPr="435AACE2">
              <w:rPr>
                <w:rFonts w:ascii="Franklin Gothic Demi" w:hAnsi="Franklin Gothic Demi"/>
                <w:i w:val="0"/>
                <w:iCs w:val="0"/>
                <w:color w:val="FFFFFF" w:themeColor="background1"/>
                <w:sz w:val="28"/>
                <w:szCs w:val="28"/>
              </w:rPr>
              <w:t xml:space="preserve"> SOLICITU</w:t>
            </w:r>
            <w:r w:rsidR="00583FB6" w:rsidRPr="435AACE2">
              <w:rPr>
                <w:rFonts w:ascii="Franklin Gothic Demi" w:hAnsi="Franklin Gothic Demi"/>
                <w:i w:val="0"/>
                <w:iCs w:val="0"/>
                <w:color w:val="FFFFFF" w:themeColor="background1"/>
                <w:sz w:val="28"/>
                <w:szCs w:val="28"/>
              </w:rPr>
              <w:t>D</w:t>
            </w:r>
          </w:p>
        </w:tc>
      </w:tr>
    </w:tbl>
    <w:p w14:paraId="7F613FE6" w14:textId="77777777" w:rsidR="002D25CB" w:rsidRPr="00B31EDE" w:rsidRDefault="00B31EDE" w:rsidP="00B31EDE">
      <w:pPr>
        <w:tabs>
          <w:tab w:val="left" w:pos="6136"/>
        </w:tabs>
        <w:spacing w:before="120" w:after="12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2"/>
        <w:gridCol w:w="1843"/>
        <w:gridCol w:w="4826"/>
      </w:tblGrid>
      <w:tr w:rsidR="00A57265" w:rsidRPr="00B31EDE" w14:paraId="2633533C" w14:textId="77777777" w:rsidTr="1D35AE38">
        <w:trPr>
          <w:jc w:val="center"/>
        </w:trPr>
        <w:tc>
          <w:tcPr>
            <w:tcW w:w="9211" w:type="dxa"/>
            <w:gridSpan w:val="3"/>
            <w:shd w:val="clear" w:color="auto" w:fill="005B8C"/>
          </w:tcPr>
          <w:p w14:paraId="5D83D947" w14:textId="5583BE5C" w:rsidR="00A57265" w:rsidRPr="00070664" w:rsidRDefault="00A57265" w:rsidP="00070664">
            <w:pPr>
              <w:spacing w:before="120" w:after="120"/>
              <w:jc w:val="center"/>
              <w:rPr>
                <w:rFonts w:ascii="Franklin Gothic Book" w:hAnsi="Franklin Gothic Book"/>
                <w:b/>
                <w:bCs/>
                <w:color w:val="FFFFFF" w:themeColor="background1"/>
              </w:rPr>
            </w:pPr>
            <w:r w:rsidRPr="00070664">
              <w:rPr>
                <w:rFonts w:ascii="Franklin Gothic Book" w:hAnsi="Franklin Gothic Book"/>
                <w:b/>
                <w:bCs/>
                <w:color w:val="FFFFFF" w:themeColor="background1"/>
              </w:rPr>
              <w:t>DATOS INICIALES DEL PROYECTO</w:t>
            </w:r>
          </w:p>
        </w:tc>
      </w:tr>
      <w:tr w:rsidR="002D25CB" w:rsidRPr="00B31EDE" w14:paraId="61EF3138" w14:textId="77777777" w:rsidTr="1D35AE38">
        <w:trPr>
          <w:jc w:val="center"/>
        </w:trPr>
        <w:tc>
          <w:tcPr>
            <w:tcW w:w="2542" w:type="dxa"/>
            <w:shd w:val="clear" w:color="auto" w:fill="005B8C"/>
          </w:tcPr>
          <w:p w14:paraId="50DD57E9" w14:textId="77777777" w:rsidR="002D25CB" w:rsidRPr="005527BA" w:rsidRDefault="002D25CB" w:rsidP="002D25CB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  <w:r w:rsidRPr="005527BA">
              <w:rPr>
                <w:rFonts w:ascii="Franklin Gothic Book" w:hAnsi="Franklin Gothic Book"/>
                <w:b/>
                <w:color w:val="FFFFFF"/>
              </w:rPr>
              <w:t>TÍTULO DEL PROYECTO</w:t>
            </w:r>
          </w:p>
        </w:tc>
        <w:tc>
          <w:tcPr>
            <w:tcW w:w="6669" w:type="dxa"/>
            <w:gridSpan w:val="2"/>
          </w:tcPr>
          <w:p w14:paraId="56825B23" w14:textId="77777777" w:rsidR="002D25CB" w:rsidRPr="00B31EDE" w:rsidRDefault="002D25CB" w:rsidP="002D25CB">
            <w:pPr>
              <w:spacing w:before="120" w:after="120"/>
              <w:jc w:val="both"/>
              <w:rPr>
                <w:rFonts w:ascii="Franklin Gothic Book" w:hAnsi="Franklin Gothic Book"/>
              </w:rPr>
            </w:pPr>
          </w:p>
        </w:tc>
      </w:tr>
      <w:tr w:rsidR="002D25CB" w:rsidRPr="00B31EDE" w14:paraId="2786AB15" w14:textId="77777777" w:rsidTr="1D35AE38">
        <w:trPr>
          <w:jc w:val="center"/>
        </w:trPr>
        <w:tc>
          <w:tcPr>
            <w:tcW w:w="2542" w:type="dxa"/>
            <w:shd w:val="clear" w:color="auto" w:fill="005B8C"/>
          </w:tcPr>
          <w:p w14:paraId="30401393" w14:textId="77777777" w:rsidR="002D25CB" w:rsidRPr="005527BA" w:rsidRDefault="002D25CB" w:rsidP="002D25CB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  <w:r w:rsidRPr="005527BA">
              <w:rPr>
                <w:rFonts w:ascii="Franklin Gothic Book" w:hAnsi="Franklin Gothic Book"/>
                <w:b/>
                <w:color w:val="FFFFFF"/>
              </w:rPr>
              <w:t xml:space="preserve">RESUMEN </w:t>
            </w:r>
          </w:p>
        </w:tc>
        <w:tc>
          <w:tcPr>
            <w:tcW w:w="6669" w:type="dxa"/>
            <w:gridSpan w:val="2"/>
            <w:tcBorders>
              <w:bottom w:val="single" w:sz="4" w:space="0" w:color="auto"/>
            </w:tcBorders>
          </w:tcPr>
          <w:p w14:paraId="01412C98" w14:textId="569B90C5" w:rsidR="002D25CB" w:rsidRPr="00B31EDE" w:rsidRDefault="006C6590" w:rsidP="002D25CB">
            <w:pPr>
              <w:spacing w:before="120" w:after="120"/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Máx.</w:t>
            </w:r>
            <w:r w:rsidR="00BF699C">
              <w:rPr>
                <w:rFonts w:ascii="Franklin Gothic Book" w:hAnsi="Franklin Gothic Book"/>
              </w:rPr>
              <w:t xml:space="preserve"> 300 palabras</w:t>
            </w:r>
          </w:p>
          <w:p w14:paraId="3C586E27" w14:textId="77777777" w:rsidR="002D25CB" w:rsidRPr="00B31EDE" w:rsidRDefault="002D25CB" w:rsidP="002D25CB">
            <w:pPr>
              <w:spacing w:before="120" w:after="120"/>
              <w:jc w:val="both"/>
              <w:rPr>
                <w:rFonts w:ascii="Franklin Gothic Book" w:hAnsi="Franklin Gothic Book"/>
              </w:rPr>
            </w:pPr>
          </w:p>
        </w:tc>
      </w:tr>
      <w:tr w:rsidR="00417A02" w:rsidRPr="00B31EDE" w14:paraId="5004354C" w14:textId="77777777" w:rsidTr="1D35AE38">
        <w:trPr>
          <w:trHeight w:val="374"/>
          <w:jc w:val="center"/>
        </w:trPr>
        <w:tc>
          <w:tcPr>
            <w:tcW w:w="2542" w:type="dxa"/>
            <w:vMerge w:val="restart"/>
            <w:shd w:val="clear" w:color="auto" w:fill="005B8C"/>
          </w:tcPr>
          <w:p w14:paraId="745E0C8F" w14:textId="30C731DA" w:rsidR="00417A02" w:rsidRPr="005527BA" w:rsidRDefault="001748FA" w:rsidP="32F5B2B3">
            <w:pPr>
              <w:spacing w:before="120" w:after="120"/>
              <w:jc w:val="right"/>
              <w:rPr>
                <w:rFonts w:ascii="Franklin Gothic Book" w:hAnsi="Franklin Gothic Book"/>
                <w:b/>
                <w:bCs/>
                <w:color w:val="FFFFFF"/>
              </w:rPr>
            </w:pPr>
            <w:r>
              <w:rPr>
                <w:rFonts w:ascii="Franklin Gothic Book" w:hAnsi="Franklin Gothic Book"/>
                <w:b/>
                <w:bCs/>
                <w:color w:val="FFFFFF" w:themeColor="background1"/>
              </w:rPr>
              <w:t xml:space="preserve">PID DE </w:t>
            </w:r>
            <w:r w:rsidR="00417A02" w:rsidRPr="32F5B2B3">
              <w:rPr>
                <w:rFonts w:ascii="Franklin Gothic Book" w:hAnsi="Franklin Gothic Book"/>
                <w:b/>
                <w:bCs/>
                <w:color w:val="FFFFFF" w:themeColor="background1"/>
              </w:rPr>
              <w:t>CONTINUACIÓN CONVOCATORIA 2</w:t>
            </w:r>
            <w:r w:rsidR="00451370">
              <w:rPr>
                <w:rFonts w:ascii="Franklin Gothic Book" w:hAnsi="Franklin Gothic Book"/>
                <w:b/>
                <w:bCs/>
                <w:color w:val="FFFFFF" w:themeColor="background1"/>
              </w:rPr>
              <w:t>4</w:t>
            </w:r>
            <w:r w:rsidR="00417A02" w:rsidRPr="32F5B2B3">
              <w:rPr>
                <w:rFonts w:ascii="Franklin Gothic Book" w:hAnsi="Franklin Gothic Book"/>
                <w:b/>
                <w:bCs/>
                <w:color w:val="FFFFFF" w:themeColor="background1"/>
              </w:rPr>
              <w:t>-</w:t>
            </w:r>
            <w:r w:rsidR="00417A02">
              <w:rPr>
                <w:rFonts w:ascii="Franklin Gothic Book" w:hAnsi="Franklin Gothic Book"/>
                <w:b/>
                <w:bCs/>
                <w:color w:val="FFFFFF" w:themeColor="background1"/>
              </w:rPr>
              <w:t>2</w:t>
            </w:r>
            <w:r w:rsidR="00451370">
              <w:rPr>
                <w:rFonts w:ascii="Franklin Gothic Book" w:hAnsi="Franklin Gothic Book"/>
                <w:b/>
                <w:bCs/>
                <w:color w:val="FFFFFF" w:themeColor="background1"/>
              </w:rPr>
              <w:t>5</w:t>
            </w:r>
            <w:r w:rsidR="00417A02" w:rsidRPr="32F5B2B3">
              <w:rPr>
                <w:rFonts w:ascii="Franklin Gothic Book" w:hAnsi="Franklin Gothic Book"/>
                <w:b/>
                <w:bCs/>
                <w:color w:val="FFFFFF" w:themeColor="background1"/>
              </w:rPr>
              <w:t xml:space="preserve"> (solo si es continuación)</w:t>
            </w:r>
          </w:p>
        </w:tc>
        <w:tc>
          <w:tcPr>
            <w:tcW w:w="6669" w:type="dxa"/>
            <w:gridSpan w:val="2"/>
            <w:tcBorders>
              <w:bottom w:val="single" w:sz="4" w:space="0" w:color="auto"/>
            </w:tcBorders>
          </w:tcPr>
          <w:p w14:paraId="5714B22C" w14:textId="2743F0CE" w:rsidR="00417A02" w:rsidRPr="00B31EDE" w:rsidRDefault="00417A02" w:rsidP="00A1437E">
            <w:pPr>
              <w:tabs>
                <w:tab w:val="left" w:pos="3474"/>
              </w:tabs>
              <w:spacing w:before="120" w:after="120"/>
              <w:ind w:left="256" w:hanging="36"/>
              <w:jc w:val="both"/>
              <w:rPr>
                <w:rFonts w:ascii="Franklin Gothic Book" w:hAnsi="Franklin Gothic Book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 Es continuación de la convocatoria 2</w:t>
            </w:r>
            <w:r w:rsidR="00E72D97">
              <w:rPr>
                <w:rFonts w:ascii="Franklin Gothic Book" w:hAnsi="Franklin Gothic Book"/>
              </w:rPr>
              <w:t>4</w:t>
            </w:r>
            <w:r>
              <w:rPr>
                <w:rFonts w:ascii="Franklin Gothic Book" w:hAnsi="Franklin Gothic Book"/>
              </w:rPr>
              <w:t>-2</w:t>
            </w:r>
            <w:r w:rsidR="00E72D97">
              <w:rPr>
                <w:rFonts w:ascii="Franklin Gothic Book" w:hAnsi="Franklin Gothic Book"/>
              </w:rPr>
              <w:t>5</w:t>
            </w:r>
          </w:p>
        </w:tc>
      </w:tr>
      <w:tr w:rsidR="00417A02" w:rsidRPr="00B31EDE" w14:paraId="145EF46C" w14:textId="77777777" w:rsidTr="1D35AE38">
        <w:trPr>
          <w:trHeight w:val="372"/>
          <w:jc w:val="center"/>
        </w:trPr>
        <w:tc>
          <w:tcPr>
            <w:tcW w:w="2542" w:type="dxa"/>
            <w:vMerge/>
          </w:tcPr>
          <w:p w14:paraId="4C7D935A" w14:textId="77777777" w:rsidR="00417A02" w:rsidRDefault="00417A02" w:rsidP="002D25CB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5B8C"/>
          </w:tcPr>
          <w:p w14:paraId="088ACF5F" w14:textId="595B1152" w:rsidR="00417A02" w:rsidRPr="00561741" w:rsidRDefault="00417A02" w:rsidP="00561741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  <w:r w:rsidRPr="00561741">
              <w:rPr>
                <w:rFonts w:ascii="Franklin Gothic Book" w:hAnsi="Franklin Gothic Book"/>
                <w:b/>
                <w:color w:val="FFFFFF"/>
              </w:rPr>
              <w:t>TÍTULO</w:t>
            </w:r>
          </w:p>
        </w:tc>
        <w:tc>
          <w:tcPr>
            <w:tcW w:w="4826" w:type="dxa"/>
            <w:tcBorders>
              <w:bottom w:val="single" w:sz="4" w:space="0" w:color="auto"/>
            </w:tcBorders>
          </w:tcPr>
          <w:p w14:paraId="504223A9" w14:textId="77777777" w:rsidR="00417A02" w:rsidRPr="00561741" w:rsidRDefault="00417A02" w:rsidP="00561741">
            <w:pPr>
              <w:spacing w:before="120" w:after="120"/>
              <w:jc w:val="both"/>
              <w:rPr>
                <w:rFonts w:ascii="Franklin Gothic Book" w:hAnsi="Franklin Gothic Book"/>
              </w:rPr>
            </w:pPr>
          </w:p>
        </w:tc>
      </w:tr>
      <w:tr w:rsidR="00417A02" w:rsidRPr="00B31EDE" w14:paraId="4CD67F63" w14:textId="77777777" w:rsidTr="1D35AE38">
        <w:trPr>
          <w:trHeight w:val="372"/>
          <w:jc w:val="center"/>
        </w:trPr>
        <w:tc>
          <w:tcPr>
            <w:tcW w:w="2542" w:type="dxa"/>
            <w:vMerge/>
          </w:tcPr>
          <w:p w14:paraId="19D38789" w14:textId="77777777" w:rsidR="00417A02" w:rsidRDefault="00417A02" w:rsidP="002D25CB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5B8C"/>
          </w:tcPr>
          <w:p w14:paraId="6303645D" w14:textId="77777777" w:rsidR="00417A02" w:rsidRPr="00561741" w:rsidRDefault="00417A02" w:rsidP="00561741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  <w:r w:rsidRPr="00561741">
              <w:rPr>
                <w:rFonts w:ascii="Franklin Gothic Book" w:hAnsi="Franklin Gothic Book"/>
                <w:b/>
                <w:color w:val="FFFFFF"/>
              </w:rPr>
              <w:t>COORDINADOR</w:t>
            </w:r>
          </w:p>
        </w:tc>
        <w:tc>
          <w:tcPr>
            <w:tcW w:w="4826" w:type="dxa"/>
            <w:tcBorders>
              <w:bottom w:val="single" w:sz="4" w:space="0" w:color="auto"/>
            </w:tcBorders>
          </w:tcPr>
          <w:p w14:paraId="142E3C93" w14:textId="77777777" w:rsidR="00417A02" w:rsidRPr="00561741" w:rsidRDefault="00417A02" w:rsidP="00561741">
            <w:pPr>
              <w:spacing w:before="120" w:after="120"/>
              <w:jc w:val="both"/>
              <w:rPr>
                <w:rFonts w:ascii="Franklin Gothic Book" w:hAnsi="Franklin Gothic Book"/>
              </w:rPr>
            </w:pPr>
          </w:p>
        </w:tc>
      </w:tr>
      <w:tr w:rsidR="00417A02" w:rsidRPr="00B31EDE" w14:paraId="7988D27D" w14:textId="77777777" w:rsidTr="1D35AE38">
        <w:trPr>
          <w:trHeight w:val="372"/>
          <w:jc w:val="center"/>
        </w:trPr>
        <w:tc>
          <w:tcPr>
            <w:tcW w:w="2542" w:type="dxa"/>
            <w:vMerge/>
          </w:tcPr>
          <w:p w14:paraId="5BE1C457" w14:textId="77777777" w:rsidR="00417A02" w:rsidRDefault="00417A02" w:rsidP="002D25CB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5B8C"/>
          </w:tcPr>
          <w:p w14:paraId="7F363377" w14:textId="77777777" w:rsidR="00417A02" w:rsidRPr="00561741" w:rsidRDefault="00417A02" w:rsidP="00561741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  <w:r w:rsidRPr="00561741">
              <w:rPr>
                <w:rFonts w:ascii="Franklin Gothic Book" w:hAnsi="Franklin Gothic Book"/>
                <w:b/>
                <w:color w:val="FFFFFF"/>
              </w:rPr>
              <w:t>CALIFICACIÓN</w:t>
            </w:r>
          </w:p>
        </w:tc>
        <w:tc>
          <w:tcPr>
            <w:tcW w:w="4826" w:type="dxa"/>
            <w:tcBorders>
              <w:bottom w:val="single" w:sz="4" w:space="0" w:color="auto"/>
            </w:tcBorders>
          </w:tcPr>
          <w:p w14:paraId="5D6151B7" w14:textId="77777777" w:rsidR="00417A02" w:rsidRDefault="00417A02" w:rsidP="00561741">
            <w:pPr>
              <w:spacing w:before="120" w:after="120"/>
              <w:jc w:val="both"/>
              <w:rPr>
                <w:rFonts w:ascii="Franklin Gothic Book" w:hAnsi="Franklin Gothic Book"/>
              </w:rPr>
            </w:pPr>
          </w:p>
        </w:tc>
      </w:tr>
      <w:tr w:rsidR="007B7D52" w:rsidRPr="00B31EDE" w14:paraId="65A861E6" w14:textId="77777777" w:rsidTr="1D35AE38">
        <w:trPr>
          <w:trHeight w:val="548"/>
          <w:jc w:val="center"/>
        </w:trPr>
        <w:tc>
          <w:tcPr>
            <w:tcW w:w="2542" w:type="dxa"/>
            <w:tcBorders>
              <w:right w:val="single" w:sz="4" w:space="0" w:color="auto"/>
            </w:tcBorders>
            <w:shd w:val="clear" w:color="auto" w:fill="005B8C"/>
          </w:tcPr>
          <w:p w14:paraId="583BCEAF" w14:textId="77777777" w:rsidR="007B7D52" w:rsidRDefault="007B7D52" w:rsidP="007B7D52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  <w:r w:rsidRPr="005527BA">
              <w:rPr>
                <w:rFonts w:ascii="Franklin Gothic Book" w:hAnsi="Franklin Gothic Book"/>
                <w:b/>
                <w:color w:val="FFFFFF"/>
              </w:rPr>
              <w:t>TIPO DE PROYECTO</w:t>
            </w:r>
          </w:p>
          <w:p w14:paraId="10FFECAA" w14:textId="37E0F26F" w:rsidR="007B7D52" w:rsidRPr="005527BA" w:rsidRDefault="007B7D52" w:rsidP="007B7D52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</w:p>
        </w:tc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194" w14:textId="281F70DF" w:rsidR="007B7D52" w:rsidRPr="00B31EDE" w:rsidRDefault="007B7D52" w:rsidP="007B7D52">
            <w:pPr>
              <w:tabs>
                <w:tab w:val="left" w:pos="3474"/>
              </w:tabs>
              <w:spacing w:before="120" w:after="120"/>
              <w:ind w:left="256" w:hanging="36"/>
              <w:jc w:val="both"/>
              <w:rPr>
                <w:rFonts w:ascii="Franklin Gothic Book" w:hAnsi="Franklin Gothic Book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 Sencillo</w:t>
            </w:r>
            <w:r>
              <w:rPr>
                <w:rFonts w:ascii="Franklin Gothic Book" w:hAnsi="Franklin Gothic Book"/>
              </w:rPr>
              <w:tab/>
            </w: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Mixto</w:t>
            </w:r>
          </w:p>
        </w:tc>
      </w:tr>
      <w:tr w:rsidR="007B7D52" w:rsidRPr="000B1AF1" w14:paraId="77F319C3" w14:textId="77777777" w:rsidTr="1D35AE38">
        <w:trPr>
          <w:jc w:val="center"/>
        </w:trPr>
        <w:tc>
          <w:tcPr>
            <w:tcW w:w="2542" w:type="dxa"/>
            <w:tcBorders>
              <w:right w:val="single" w:sz="4" w:space="0" w:color="auto"/>
            </w:tcBorders>
            <w:shd w:val="clear" w:color="auto" w:fill="005B8C"/>
          </w:tcPr>
          <w:p w14:paraId="1090A7F0" w14:textId="200C7513" w:rsidR="007B7D52" w:rsidRDefault="007B7D52" w:rsidP="007B7D52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  <w:r>
              <w:rPr>
                <w:rFonts w:ascii="Franklin Gothic Book" w:hAnsi="Franklin Gothic Book"/>
                <w:b/>
                <w:color w:val="FFFFFF"/>
              </w:rPr>
              <w:t>LÍNEAS ESTRATÉGICAS</w:t>
            </w:r>
          </w:p>
          <w:p w14:paraId="07C0AD91" w14:textId="13749517" w:rsidR="007B7D52" w:rsidRPr="005527BA" w:rsidRDefault="007B7D52" w:rsidP="007B7D52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  <w:r>
              <w:rPr>
                <w:rFonts w:ascii="Franklin Gothic Book" w:hAnsi="Franklin Gothic Book"/>
                <w:b/>
                <w:color w:val="FFFFFF"/>
              </w:rPr>
              <w:t>(Marcar aquella/s que sean principales)</w:t>
            </w:r>
          </w:p>
        </w:tc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9F2D" w14:textId="71AADBF5" w:rsidR="007B7D52" w:rsidRDefault="007B7D52" w:rsidP="007B7D52">
            <w:pPr>
              <w:tabs>
                <w:tab w:val="left" w:pos="3474"/>
                <w:tab w:val="left" w:pos="3658"/>
              </w:tabs>
              <w:spacing w:before="120" w:after="120"/>
              <w:jc w:val="both"/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 </w:t>
            </w:r>
            <w:r w:rsidRPr="57E0F30D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>Nuevas Tecnologías en la Educación</w:t>
            </w:r>
          </w:p>
          <w:p w14:paraId="2D294234" w14:textId="7479D770" w:rsidR="007B7D52" w:rsidRPr="000B1AF1" w:rsidRDefault="007B7D52" w:rsidP="007B7D52">
            <w:pPr>
              <w:tabs>
                <w:tab w:val="left" w:pos="3474"/>
                <w:tab w:val="left" w:pos="3658"/>
              </w:tabs>
              <w:spacing w:before="120" w:after="120"/>
              <w:jc w:val="both"/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 Uso de Inteligencia Artificial Generativa para </w:t>
            </w:r>
            <w:r w:rsidR="00451370">
              <w:rPr>
                <w:rFonts w:ascii="Franklin Gothic Book" w:hAnsi="Franklin Gothic Book"/>
              </w:rPr>
              <w:t>el aprendizaje</w:t>
            </w:r>
          </w:p>
          <w:p w14:paraId="1FD10A12" w14:textId="2B7C7EA9" w:rsidR="007B7D52" w:rsidRPr="000B1AF1" w:rsidRDefault="007B7D52" w:rsidP="007B7D52">
            <w:pPr>
              <w:tabs>
                <w:tab w:val="left" w:pos="3474"/>
                <w:tab w:val="left" w:pos="3658"/>
              </w:tabs>
              <w:spacing w:before="120" w:after="120"/>
              <w:jc w:val="both"/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 w:rsidRPr="57E0F30D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 Docencia y evaluación </w:t>
            </w:r>
            <w:r w:rsidRPr="57E0F30D">
              <w:rPr>
                <w:rFonts w:ascii="Franklin Gothic Book" w:eastAsia="Franklin Gothic Book" w:hAnsi="Franklin Gothic Book" w:cs="Franklin Gothic Book"/>
                <w:i/>
                <w:iCs/>
                <w:color w:val="000000" w:themeColor="text1"/>
                <w:szCs w:val="24"/>
              </w:rPr>
              <w:t>online</w:t>
            </w:r>
            <w:r w:rsidRPr="57E0F30D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 </w:t>
            </w:r>
          </w:p>
          <w:p w14:paraId="19160378" w14:textId="6213E871" w:rsidR="007B7D52" w:rsidRPr="000B1AF1" w:rsidRDefault="007B7D52" w:rsidP="007B7D52">
            <w:pPr>
              <w:tabs>
                <w:tab w:val="left" w:pos="3474"/>
                <w:tab w:val="left" w:pos="3658"/>
              </w:tabs>
              <w:spacing w:before="120" w:after="120"/>
              <w:jc w:val="both"/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 w:rsidRPr="57E0F30D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 Internacionalización</w:t>
            </w:r>
          </w:p>
          <w:p w14:paraId="71D8CAA4" w14:textId="6BF29369" w:rsidR="007B7D52" w:rsidRPr="000B1AF1" w:rsidRDefault="007B7D52" w:rsidP="007B7D52">
            <w:pPr>
              <w:tabs>
                <w:tab w:val="left" w:pos="3474"/>
                <w:tab w:val="left" w:pos="3658"/>
              </w:tabs>
              <w:spacing w:before="120" w:after="120"/>
              <w:jc w:val="both"/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 w:rsidRPr="57E0F30D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 Creación de equipos de trabajo</w:t>
            </w:r>
            <w:r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 </w:t>
            </w:r>
          </w:p>
          <w:p w14:paraId="025EE7A6" w14:textId="1C42090F" w:rsidR="007B7D52" w:rsidRPr="000B1AF1" w:rsidRDefault="007B7D52" w:rsidP="007B7D52">
            <w:pPr>
              <w:tabs>
                <w:tab w:val="left" w:pos="3474"/>
                <w:tab w:val="left" w:pos="3658"/>
              </w:tabs>
              <w:spacing w:before="120" w:after="120"/>
              <w:jc w:val="both"/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 </w:t>
            </w:r>
            <w:r w:rsidRPr="57E0F30D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Responsabilidad </w:t>
            </w:r>
            <w:r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>s</w:t>
            </w:r>
            <w:r w:rsidRPr="57E0F30D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ocial </w:t>
            </w:r>
            <w:r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universitaria </w:t>
            </w:r>
          </w:p>
          <w:p w14:paraId="09548A8E" w14:textId="71917908" w:rsidR="007B7D52" w:rsidRPr="000B1AF1" w:rsidRDefault="007B7D52" w:rsidP="007B7D52">
            <w:pPr>
              <w:tabs>
                <w:tab w:val="left" w:pos="3474"/>
                <w:tab w:val="left" w:pos="3658"/>
              </w:tabs>
              <w:spacing w:before="120" w:after="120"/>
              <w:jc w:val="both"/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 w:rsidRPr="000E2BA3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 </w:t>
            </w:r>
            <w:r w:rsidR="00E12260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>Aplicación de metodologías activas de aprendizaje que fomenten el compromiso del estudiante con su propio aprendizaje.</w:t>
            </w:r>
          </w:p>
          <w:p w14:paraId="2A2E4571" w14:textId="74DD2F4C" w:rsidR="007F57EF" w:rsidRDefault="007B7D52" w:rsidP="007F57EF">
            <w:pPr>
              <w:spacing w:after="200"/>
              <w:jc w:val="both"/>
              <w:rPr>
                <w:rFonts w:ascii="Franklin Gothic Book" w:eastAsia="Franklin Gothic Book" w:hAnsi="Franklin Gothic Book" w:cs="Franklin Gothic Book"/>
                <w:color w:val="000000" w:themeColor="text1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 w:rsidRPr="000E2BA3">
              <w:rPr>
                <w:rFonts w:ascii="Franklin Gothic Book" w:eastAsia="Franklin Gothic Book" w:hAnsi="Franklin Gothic Book" w:cs="Franklin Gothic Book"/>
                <w:i/>
                <w:iCs/>
                <w:color w:val="000000" w:themeColor="text1"/>
              </w:rPr>
              <w:t xml:space="preserve"> Power skills</w:t>
            </w:r>
            <w:r w:rsidR="00E12260">
              <w:rPr>
                <w:rFonts w:ascii="Franklin Gothic Book" w:eastAsia="Franklin Gothic Book" w:hAnsi="Franklin Gothic Book" w:cs="Franklin Gothic Book"/>
                <w:i/>
                <w:iCs/>
                <w:color w:val="000000" w:themeColor="text1"/>
              </w:rPr>
              <w:t>.</w:t>
            </w:r>
          </w:p>
          <w:p w14:paraId="195BF5D8" w14:textId="6FD0415F" w:rsidR="007B7D52" w:rsidRPr="00E12260" w:rsidRDefault="007F57EF" w:rsidP="00E12260">
            <w:pPr>
              <w:spacing w:after="200"/>
              <w:jc w:val="both"/>
              <w:rPr>
                <w:rFonts w:ascii="Franklin Gothic Book" w:hAnsi="Franklin Gothic Book"/>
                <w:szCs w:val="24"/>
              </w:rPr>
            </w:pPr>
            <w:r w:rsidRPr="00190068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190068">
              <w:rPr>
                <w:rFonts w:ascii="Franklin Gothic Book" w:hAnsi="Franklin Gothic Book"/>
              </w:rPr>
              <w:t xml:space="preserve"> </w:t>
            </w:r>
            <w:r w:rsidRPr="00190068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>Creación de recursos educativos en abierto.</w:t>
            </w:r>
            <w:r w:rsidRPr="00190068">
              <w:rPr>
                <w:rFonts w:ascii="Franklin Gothic Book" w:eastAsia="Franklin Gothic Book" w:hAnsi="Franklin Gothic Book" w:cs="Franklin Gothic Book"/>
                <w:color w:val="000000" w:themeColor="text1"/>
                <w:szCs w:val="24"/>
              </w:rPr>
              <w:t xml:space="preserve"> </w:t>
            </w:r>
          </w:p>
        </w:tc>
      </w:tr>
      <w:tr w:rsidR="007B7D52" w:rsidRPr="00B31EDE" w14:paraId="36530CA6" w14:textId="77777777" w:rsidTr="1D35AE38">
        <w:trPr>
          <w:jc w:val="center"/>
        </w:trPr>
        <w:tc>
          <w:tcPr>
            <w:tcW w:w="2542" w:type="dxa"/>
            <w:shd w:val="clear" w:color="auto" w:fill="005B8C"/>
          </w:tcPr>
          <w:p w14:paraId="443033D1" w14:textId="77777777" w:rsidR="007B7D52" w:rsidRPr="005527BA" w:rsidRDefault="007B7D52" w:rsidP="007B7D52">
            <w:pPr>
              <w:spacing w:before="120" w:after="120"/>
              <w:jc w:val="right"/>
              <w:rPr>
                <w:rFonts w:ascii="Franklin Gothic Book" w:hAnsi="Franklin Gothic Book"/>
                <w:b/>
                <w:color w:val="FFFFFF"/>
              </w:rPr>
            </w:pPr>
            <w:r w:rsidRPr="005527BA">
              <w:rPr>
                <w:rFonts w:ascii="Franklin Gothic Book" w:hAnsi="Franklin Gothic Book"/>
                <w:b/>
                <w:color w:val="FFFFFF"/>
              </w:rPr>
              <w:t>PERIODO PREVISTO DE REALIZACIÓN</w:t>
            </w:r>
          </w:p>
        </w:tc>
        <w:tc>
          <w:tcPr>
            <w:tcW w:w="66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40BB03" w14:textId="7330556D" w:rsidR="007B7D52" w:rsidRPr="00B31EDE" w:rsidRDefault="007B7D52" w:rsidP="007B7D52">
            <w:pPr>
              <w:spacing w:before="120" w:after="120"/>
              <w:ind w:firstLine="221"/>
              <w:jc w:val="both"/>
              <w:rPr>
                <w:rFonts w:ascii="Franklin Gothic Book" w:hAnsi="Franklin Gothic Book"/>
                <w:szCs w:val="24"/>
                <w:bdr w:val="single" w:sz="4" w:space="0" w:color="auto"/>
              </w:rPr>
            </w:pPr>
          </w:p>
        </w:tc>
      </w:tr>
    </w:tbl>
    <w:p w14:paraId="788BF767" w14:textId="77777777" w:rsidR="00CB39D7" w:rsidRDefault="00CB39D7" w:rsidP="002D25CB">
      <w:pPr>
        <w:spacing w:before="120" w:after="120"/>
        <w:jc w:val="both"/>
        <w:rPr>
          <w:rFonts w:ascii="Franklin Gothic Book" w:hAnsi="Franklin Gothic Book"/>
          <w:szCs w:val="22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4"/>
        <w:gridCol w:w="29"/>
        <w:gridCol w:w="113"/>
        <w:gridCol w:w="1417"/>
      </w:tblGrid>
      <w:tr w:rsidR="00CB39D7" w14:paraId="65B2243D" w14:textId="77777777" w:rsidTr="0E7B9581">
        <w:trPr>
          <w:trHeight w:val="696"/>
        </w:trPr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B8C"/>
            <w:hideMark/>
          </w:tcPr>
          <w:p w14:paraId="16ED69BE" w14:textId="44E1DC89" w:rsidR="00F4688D" w:rsidRDefault="00620E6B" w:rsidP="00BA6818">
            <w:pPr>
              <w:spacing w:before="360" w:after="120"/>
              <w:rPr>
                <w:rFonts w:ascii="Franklin Gothic Book" w:hAnsi="Franklin Gothic Book"/>
                <w:b/>
                <w:color w:val="FFFFFF"/>
              </w:rPr>
            </w:pPr>
            <w:r>
              <w:rPr>
                <w:rFonts w:ascii="Franklin Gothic Book" w:hAnsi="Franklin Gothic Book"/>
                <w:b/>
                <w:color w:val="FFFFFF"/>
              </w:rPr>
              <w:lastRenderedPageBreak/>
              <w:t xml:space="preserve">¿El proyecto responde a una recomendación de algún organismo </w:t>
            </w:r>
            <w:r w:rsidR="000941A4">
              <w:rPr>
                <w:rFonts w:ascii="Franklin Gothic Book" w:hAnsi="Franklin Gothic Book"/>
                <w:b/>
                <w:color w:val="FFFFFF"/>
              </w:rPr>
              <w:t xml:space="preserve">o normativa </w:t>
            </w:r>
            <w:r w:rsidR="004566F7">
              <w:rPr>
                <w:rFonts w:ascii="Franklin Gothic Book" w:hAnsi="Franklin Gothic Book"/>
                <w:b/>
                <w:color w:val="FFFFFF"/>
              </w:rPr>
              <w:t xml:space="preserve">interna o </w:t>
            </w:r>
            <w:r>
              <w:rPr>
                <w:rFonts w:ascii="Franklin Gothic Book" w:hAnsi="Franklin Gothic Book"/>
                <w:b/>
                <w:color w:val="FFFFFF"/>
              </w:rPr>
              <w:t>extern</w:t>
            </w:r>
            <w:r w:rsidR="000941A4">
              <w:rPr>
                <w:rFonts w:ascii="Franklin Gothic Book" w:hAnsi="Franklin Gothic Book"/>
                <w:b/>
                <w:color w:val="FFFFFF"/>
              </w:rPr>
              <w:t>a a la UVa</w:t>
            </w:r>
            <w:r>
              <w:rPr>
                <w:rFonts w:ascii="Franklin Gothic Book" w:hAnsi="Franklin Gothic Book"/>
                <w:b/>
                <w:color w:val="FFFFFF"/>
              </w:rPr>
              <w:t>?</w:t>
            </w:r>
            <w:r w:rsidR="008C54F9">
              <w:rPr>
                <w:rFonts w:ascii="Franklin Gothic Book" w:hAnsi="Franklin Gothic Book"/>
                <w:b/>
                <w:color w:val="FFFFFF"/>
              </w:rPr>
              <w:t xml:space="preserve"> </w:t>
            </w:r>
            <w:r w:rsidR="00DF429E">
              <w:rPr>
                <w:rFonts w:ascii="Franklin Gothic Book" w:hAnsi="Franklin Gothic Book"/>
                <w:b/>
                <w:color w:val="FFFFFF"/>
              </w:rPr>
              <w:t>(Por favor, para facilitar la tarea de evaluación se lo más específico/</w:t>
            </w:r>
            <w:r w:rsidR="008C54F9">
              <w:rPr>
                <w:rFonts w:ascii="Franklin Gothic Book" w:hAnsi="Franklin Gothic Book"/>
                <w:b/>
                <w:color w:val="FFFFFF"/>
              </w:rPr>
              <w:t>-</w:t>
            </w:r>
            <w:r w:rsidR="00DF429E">
              <w:rPr>
                <w:rFonts w:ascii="Franklin Gothic Book" w:hAnsi="Franklin Gothic Book"/>
                <w:b/>
                <w:color w:val="FFFFFF"/>
              </w:rPr>
              <w:t>a posible)</w:t>
            </w:r>
          </w:p>
          <w:p w14:paraId="7AACEE0C" w14:textId="02B01D2C" w:rsidR="00620E6B" w:rsidRPr="008C54F9" w:rsidRDefault="00DA711C" w:rsidP="00620E6B">
            <w:pPr>
              <w:spacing w:before="360" w:after="120"/>
              <w:rPr>
                <w:rFonts w:ascii="Franklin Gothic Book" w:hAnsi="Franklin Gothic Book"/>
                <w:bCs/>
                <w:i/>
                <w:iCs/>
                <w:color w:val="FFFFFF"/>
              </w:rPr>
            </w:pPr>
            <w:r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Se entiende por organismo </w:t>
            </w:r>
            <w:r w:rsidR="000941A4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o normativa </w:t>
            </w:r>
            <w:r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extern</w:t>
            </w:r>
            <w:r w:rsidR="000941A4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a a</w:t>
            </w:r>
            <w:r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 </w:t>
            </w:r>
            <w:r w:rsidR="000941A4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cualquier</w:t>
            </w:r>
            <w:r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 </w:t>
            </w:r>
            <w:r w:rsidR="00341E58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organismo o normativa públicos</w:t>
            </w:r>
            <w:r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 nacional, europe</w:t>
            </w:r>
            <w:r w:rsidR="00CD24BE">
              <w:rPr>
                <w:rFonts w:ascii="Franklin Gothic Book" w:hAnsi="Franklin Gothic Book"/>
                <w:bCs/>
                <w:i/>
                <w:iCs/>
                <w:color w:val="FFFFFF"/>
              </w:rPr>
              <w:t>o</w:t>
            </w:r>
            <w:r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 o internacional que recomienda las acciones </w:t>
            </w:r>
            <w:r w:rsidR="000941A4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desarrolladas en e</w:t>
            </w:r>
            <w:r w:rsidR="00B913DD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ste</w:t>
            </w:r>
            <w:r w:rsidR="000941A4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 proyecto (Ej. UNESCO</w:t>
            </w:r>
            <w:r w:rsidR="00E62FAC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, </w:t>
            </w:r>
            <w:r w:rsidR="005051B3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ACSUCYL, </w:t>
            </w:r>
            <w:r w:rsidR="000941A4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LOSU</w:t>
            </w:r>
            <w:r w:rsidR="00241B5D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,</w:t>
            </w:r>
            <w:r w:rsidR="000941A4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 </w:t>
            </w:r>
            <w:r w:rsidR="00E62FAC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etc</w:t>
            </w:r>
            <w:r w:rsidR="00241B5D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.</w:t>
            </w:r>
            <w:r w:rsidR="00E62FAC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)</w:t>
            </w:r>
          </w:p>
          <w:p w14:paraId="7D704FBB" w14:textId="16057EC0" w:rsidR="00CE2FFB" w:rsidRDefault="00CE2FFB" w:rsidP="00620E6B">
            <w:pPr>
              <w:spacing w:before="360" w:after="120"/>
              <w:rPr>
                <w:rFonts w:ascii="Franklin Gothic Book" w:hAnsi="Franklin Gothic Book"/>
                <w:b/>
                <w:color w:val="FFFFFF"/>
              </w:rPr>
            </w:pPr>
            <w:r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 xml:space="preserve">Se entiende por normativa interna </w:t>
            </w:r>
            <w:r w:rsidR="00F93598" w:rsidRPr="008C54F9">
              <w:rPr>
                <w:rFonts w:ascii="Franklin Gothic Book" w:hAnsi="Franklin Gothic Book"/>
                <w:bCs/>
                <w:i/>
                <w:iCs/>
                <w:color w:val="FFFFFF"/>
              </w:rPr>
              <w:t>recomendaciones recogidas en autoinformes de evaluación de la titulación, informes de verificación y/o de renovación de la acreditación, etc.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AFA74D" w14:textId="77777777" w:rsidR="00620E6B" w:rsidRDefault="00620E6B" w:rsidP="00620E6B">
            <w:pPr>
              <w:spacing w:before="360" w:after="120"/>
              <w:jc w:val="center"/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  <w:sz w:val="32"/>
              </w:rPr>
              <w:t>SI/NO</w:t>
            </w:r>
          </w:p>
        </w:tc>
      </w:tr>
      <w:tr w:rsidR="00CB39D7" w14:paraId="736C0AEA" w14:textId="77777777" w:rsidTr="0E7B9581">
        <w:trPr>
          <w:trHeight w:val="690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2E3E" w14:textId="77777777" w:rsidR="00620E6B" w:rsidRPr="00620E6B" w:rsidRDefault="00620E6B" w:rsidP="00620E6B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Si la respuesta ha sido “SI” indicar a continuación cuáles:</w:t>
            </w:r>
          </w:p>
        </w:tc>
      </w:tr>
      <w:tr w:rsidR="00CB39D7" w14:paraId="77FC7491" w14:textId="77777777" w:rsidTr="0E7B9581">
        <w:trPr>
          <w:trHeight w:val="224"/>
        </w:trPr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B8C"/>
            <w:vAlign w:val="center"/>
            <w:hideMark/>
          </w:tcPr>
          <w:p w14:paraId="12EB9FBB" w14:textId="77777777" w:rsidR="00620E6B" w:rsidRDefault="00620E6B" w:rsidP="00620E6B">
            <w:pPr>
              <w:spacing w:before="360" w:after="120"/>
              <w:rPr>
                <w:rFonts w:ascii="Franklin Gothic Book" w:hAnsi="Franklin Gothic Book"/>
                <w:b/>
                <w:color w:val="FFFFFF"/>
              </w:rPr>
            </w:pPr>
            <w:r>
              <w:rPr>
                <w:rFonts w:ascii="Franklin Gothic Book" w:hAnsi="Franklin Gothic Book"/>
                <w:b/>
                <w:color w:val="FFFFFF"/>
              </w:rPr>
              <w:t>¿El proyecto tiene financiación externa?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5B91FC" w14:textId="77777777" w:rsidR="00620E6B" w:rsidRDefault="00620E6B" w:rsidP="00620E6B">
            <w:pPr>
              <w:spacing w:before="360" w:after="120"/>
              <w:jc w:val="center"/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  <w:sz w:val="32"/>
              </w:rPr>
              <w:t>SI/NO</w:t>
            </w:r>
          </w:p>
        </w:tc>
      </w:tr>
      <w:tr w:rsidR="00CB39D7" w14:paraId="5E8BBD7D" w14:textId="77777777" w:rsidTr="0E7B9581">
        <w:trPr>
          <w:trHeight w:val="224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013AB1" w14:textId="227A3307" w:rsidR="00620E6B" w:rsidRDefault="00620E6B" w:rsidP="048C6FB9">
            <w:pPr>
              <w:spacing w:before="360" w:after="120"/>
              <w:rPr>
                <w:rFonts w:ascii="Franklin Gothic Book" w:hAnsi="Franklin Gothic Book"/>
                <w:b/>
                <w:bCs/>
                <w:sz w:val="32"/>
                <w:szCs w:val="32"/>
              </w:rPr>
            </w:pPr>
            <w:r w:rsidRPr="048C6FB9">
              <w:rPr>
                <w:rFonts w:ascii="Franklin Gothic Book" w:hAnsi="Franklin Gothic Book"/>
              </w:rPr>
              <w:t>Si la respuesta ha sido “SI” indicar a continuación cuáles:</w:t>
            </w:r>
          </w:p>
        </w:tc>
      </w:tr>
      <w:tr w:rsidR="00CB39D7" w14:paraId="29A2D1AA" w14:textId="77777777" w:rsidTr="0E7B9581">
        <w:trPr>
          <w:trHeight w:val="224"/>
        </w:trPr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B8C"/>
            <w:vAlign w:val="center"/>
            <w:hideMark/>
          </w:tcPr>
          <w:p w14:paraId="4CC4E29E" w14:textId="4130004E" w:rsidR="048C6FB9" w:rsidRPr="001030B4" w:rsidRDefault="1DC211E8" w:rsidP="32F5B2B3">
            <w:pPr>
              <w:rPr>
                <w:rFonts w:ascii="Franklin Gothic Book" w:hAnsi="Franklin Gothic Book"/>
                <w:b/>
                <w:bCs/>
                <w:color w:val="FFFFFF" w:themeColor="background1"/>
              </w:rPr>
            </w:pPr>
            <w:r w:rsidRPr="001030B4">
              <w:rPr>
                <w:rFonts w:ascii="Franklin Gothic Book" w:hAnsi="Franklin Gothic Book"/>
                <w:b/>
                <w:bCs/>
                <w:color w:val="FFFFFF" w:themeColor="background1"/>
              </w:rPr>
              <w:t xml:space="preserve">¿El proyecto está </w:t>
            </w:r>
            <w:r w:rsidR="00C63BB4" w:rsidRPr="001030B4">
              <w:rPr>
                <w:rFonts w:ascii="Franklin Gothic Book" w:hAnsi="Franklin Gothic Book"/>
                <w:b/>
                <w:bCs/>
                <w:color w:val="FFFFFF" w:themeColor="background1"/>
              </w:rPr>
              <w:t>asociado</w:t>
            </w:r>
            <w:r w:rsidRPr="001030B4">
              <w:rPr>
                <w:rFonts w:ascii="Franklin Gothic Book" w:hAnsi="Franklin Gothic Book"/>
                <w:b/>
                <w:bCs/>
                <w:color w:val="FFFFFF" w:themeColor="background1"/>
              </w:rPr>
              <w:t xml:space="preserve"> a un GID?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C655C6" w14:textId="3EA07A7C" w:rsidR="00620E6B" w:rsidRPr="001030B4" w:rsidRDefault="3627999E" w:rsidP="32F5B2B3">
            <w:pPr>
              <w:spacing w:before="360" w:after="120"/>
              <w:jc w:val="center"/>
              <w:rPr>
                <w:rFonts w:ascii="Franklin Gothic Book" w:hAnsi="Franklin Gothic Book"/>
                <w:b/>
                <w:bCs/>
                <w:highlight w:val="yellow"/>
              </w:rPr>
            </w:pPr>
            <w:r w:rsidRPr="001030B4">
              <w:rPr>
                <w:rFonts w:ascii="Franklin Gothic Book" w:hAnsi="Franklin Gothic Book"/>
                <w:b/>
                <w:bCs/>
                <w:sz w:val="32"/>
                <w:szCs w:val="32"/>
              </w:rPr>
              <w:t>SI/NO</w:t>
            </w:r>
          </w:p>
        </w:tc>
      </w:tr>
      <w:tr w:rsidR="00CB39D7" w14:paraId="0C68BC58" w14:textId="77777777" w:rsidTr="0E7B9581">
        <w:trPr>
          <w:trHeight w:val="224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6DDA1B" w14:textId="6BDC5660" w:rsidR="00620E6B" w:rsidRPr="001030B4" w:rsidRDefault="724AF954" w:rsidP="32F5B2B3">
            <w:pPr>
              <w:spacing w:before="360" w:after="120"/>
              <w:rPr>
                <w:rFonts w:ascii="Franklin Gothic Book" w:hAnsi="Franklin Gothic Book"/>
                <w:b/>
                <w:bCs/>
                <w:sz w:val="32"/>
                <w:szCs w:val="32"/>
              </w:rPr>
            </w:pPr>
            <w:r w:rsidRPr="001030B4">
              <w:rPr>
                <w:rFonts w:ascii="Franklin Gothic Book" w:hAnsi="Franklin Gothic Book"/>
              </w:rPr>
              <w:t>Si la respuesta ha sido “SI”</w:t>
            </w:r>
            <w:r w:rsidR="00481432">
              <w:rPr>
                <w:rFonts w:ascii="Franklin Gothic Book" w:hAnsi="Franklin Gothic Book"/>
              </w:rPr>
              <w:t>,</w:t>
            </w:r>
            <w:r w:rsidRPr="001030B4">
              <w:rPr>
                <w:rFonts w:ascii="Franklin Gothic Book" w:hAnsi="Franklin Gothic Book"/>
              </w:rPr>
              <w:t xml:space="preserve"> indicar el </w:t>
            </w:r>
            <w:r w:rsidRPr="00070664">
              <w:rPr>
                <w:rFonts w:ascii="Franklin Gothic Book" w:hAnsi="Franklin Gothic Book"/>
                <w:b/>
                <w:bCs/>
              </w:rPr>
              <w:t>nombre del GID</w:t>
            </w:r>
            <w:r w:rsidRPr="001030B4">
              <w:rPr>
                <w:rFonts w:ascii="Franklin Gothic Book" w:hAnsi="Franklin Gothic Book"/>
              </w:rPr>
              <w:t>:</w:t>
            </w:r>
          </w:p>
        </w:tc>
      </w:tr>
      <w:tr w:rsidR="00CB39D7" w14:paraId="335FEA46" w14:textId="77777777" w:rsidTr="0E7B9581">
        <w:trPr>
          <w:trHeight w:val="224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1DB43E" w14:textId="77777777" w:rsidR="000E2BA3" w:rsidRDefault="000E2BA3" w:rsidP="32F5B2B3">
            <w:pPr>
              <w:rPr>
                <w:rFonts w:ascii="Franklin Gothic Book" w:hAnsi="Franklin Gothic Book"/>
                <w:szCs w:val="24"/>
              </w:rPr>
            </w:pPr>
            <w:r w:rsidRPr="001030B4">
              <w:rPr>
                <w:rFonts w:ascii="Franklin Gothic Book" w:hAnsi="Franklin Gothic Book"/>
                <w:szCs w:val="24"/>
              </w:rPr>
              <w:t xml:space="preserve">El GID ya fue reconocido </w:t>
            </w:r>
            <w:r w:rsidR="00EF3410" w:rsidRPr="001030B4">
              <w:rPr>
                <w:rFonts w:ascii="Franklin Gothic Book" w:hAnsi="Franklin Gothic Book"/>
                <w:szCs w:val="24"/>
              </w:rPr>
              <w:t xml:space="preserve">como tal </w:t>
            </w:r>
            <w:r w:rsidR="00672A71" w:rsidRPr="001030B4">
              <w:rPr>
                <w:rFonts w:ascii="Franklin Gothic Book" w:hAnsi="Franklin Gothic Book"/>
                <w:szCs w:val="24"/>
              </w:rPr>
              <w:t xml:space="preserve">en una convocatoria anterior o se </w:t>
            </w:r>
            <w:r w:rsidR="00EF3410" w:rsidRPr="001030B4">
              <w:rPr>
                <w:rFonts w:ascii="Franklin Gothic Book" w:hAnsi="Franklin Gothic Book"/>
                <w:szCs w:val="24"/>
              </w:rPr>
              <w:t xml:space="preserve">ha </w:t>
            </w:r>
            <w:r w:rsidR="00672A71" w:rsidRPr="001030B4">
              <w:rPr>
                <w:rFonts w:ascii="Franklin Gothic Book" w:hAnsi="Franklin Gothic Book"/>
                <w:szCs w:val="24"/>
              </w:rPr>
              <w:t>solicita</w:t>
            </w:r>
            <w:r w:rsidR="00EF3410" w:rsidRPr="001030B4">
              <w:rPr>
                <w:rFonts w:ascii="Franklin Gothic Book" w:hAnsi="Franklin Gothic Book"/>
                <w:szCs w:val="24"/>
              </w:rPr>
              <w:t>do su</w:t>
            </w:r>
            <w:r w:rsidR="00672A71" w:rsidRPr="001030B4">
              <w:rPr>
                <w:rFonts w:ascii="Franklin Gothic Book" w:hAnsi="Franklin Gothic Book"/>
                <w:szCs w:val="24"/>
              </w:rPr>
              <w:t xml:space="preserve"> reconocimiento en la convocatoria de este curso:   RECONOCIDO/</w:t>
            </w:r>
            <w:r w:rsidR="00EF3410" w:rsidRPr="001030B4">
              <w:rPr>
                <w:rFonts w:ascii="Franklin Gothic Book" w:hAnsi="Franklin Gothic Book"/>
                <w:szCs w:val="24"/>
              </w:rPr>
              <w:t>SOLICITADO</w:t>
            </w:r>
          </w:p>
          <w:p w14:paraId="0E50231E" w14:textId="34DCDA21" w:rsidR="00CB39D7" w:rsidRPr="001030B4" w:rsidRDefault="00CB39D7" w:rsidP="32F5B2B3">
            <w:pPr>
              <w:rPr>
                <w:rFonts w:ascii="Franklin Gothic Book" w:hAnsi="Franklin Gothic Book"/>
                <w:szCs w:val="24"/>
              </w:rPr>
            </w:pPr>
          </w:p>
        </w:tc>
      </w:tr>
      <w:tr w:rsidR="00CB39D7" w14:paraId="550A8612" w14:textId="77777777" w:rsidTr="0E7B9581">
        <w:trPr>
          <w:trHeight w:val="224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689F12" w14:textId="09B3D3B5" w:rsidR="32F5B2B3" w:rsidRDefault="32F5B2B3" w:rsidP="32F5B2B3">
            <w:pPr>
              <w:rPr>
                <w:rFonts w:ascii="Franklin Gothic Book" w:hAnsi="Franklin Gothic Book"/>
                <w:szCs w:val="24"/>
              </w:rPr>
            </w:pPr>
            <w:r w:rsidRPr="001030B4">
              <w:rPr>
                <w:rFonts w:ascii="Franklin Gothic Book" w:hAnsi="Franklin Gothic Book"/>
                <w:szCs w:val="24"/>
              </w:rPr>
              <w:t xml:space="preserve">El coordinador del PID es </w:t>
            </w:r>
            <w:r w:rsidR="00481432">
              <w:rPr>
                <w:rFonts w:ascii="Franklin Gothic Book" w:hAnsi="Franklin Gothic Book"/>
                <w:szCs w:val="24"/>
              </w:rPr>
              <w:t>m</w:t>
            </w:r>
            <w:r w:rsidRPr="001030B4">
              <w:rPr>
                <w:rFonts w:ascii="Franklin Gothic Book" w:hAnsi="Franklin Gothic Book"/>
                <w:szCs w:val="24"/>
              </w:rPr>
              <w:t>iembro de dicho GID:  SI/NO</w:t>
            </w:r>
          </w:p>
          <w:p w14:paraId="733C7983" w14:textId="28940ED1" w:rsidR="00CB39D7" w:rsidRPr="001030B4" w:rsidRDefault="00CB39D7" w:rsidP="32F5B2B3">
            <w:pPr>
              <w:rPr>
                <w:rFonts w:ascii="Franklin Gothic Book" w:hAnsi="Franklin Gothic Book"/>
                <w:szCs w:val="24"/>
              </w:rPr>
            </w:pPr>
          </w:p>
        </w:tc>
      </w:tr>
      <w:tr w:rsidR="00CB39D7" w14:paraId="0EA2620E" w14:textId="77777777" w:rsidTr="0E7B9581">
        <w:trPr>
          <w:trHeight w:val="224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7949FC" w14:textId="77777777" w:rsidR="32F5B2B3" w:rsidRDefault="32F5B2B3" w:rsidP="32F5B2B3">
            <w:pPr>
              <w:rPr>
                <w:rFonts w:ascii="Franklin Gothic Book" w:eastAsia="Franklin Gothic Book" w:hAnsi="Franklin Gothic Book" w:cs="Franklin Gothic Book"/>
                <w:szCs w:val="24"/>
              </w:rPr>
            </w:pPr>
            <w:r w:rsidRPr="001030B4">
              <w:rPr>
                <w:rFonts w:ascii="Franklin Gothic Book" w:hAnsi="Franklin Gothic Book"/>
                <w:szCs w:val="24"/>
              </w:rPr>
              <w:t xml:space="preserve">En este PID participan al menos el 60% de los integrantes del GID: </w:t>
            </w:r>
            <w:r w:rsidRPr="001030B4">
              <w:rPr>
                <w:rFonts w:ascii="Franklin Gothic Book" w:eastAsia="Franklin Gothic Book" w:hAnsi="Franklin Gothic Book" w:cs="Franklin Gothic Book"/>
                <w:szCs w:val="24"/>
              </w:rPr>
              <w:t>SI/NO</w:t>
            </w:r>
          </w:p>
          <w:p w14:paraId="15D0E1AA" w14:textId="40928B80" w:rsidR="00CB39D7" w:rsidRPr="001030B4" w:rsidRDefault="00CB39D7" w:rsidP="32F5B2B3">
            <w:pPr>
              <w:rPr>
                <w:rFonts w:ascii="Franklin Gothic Book" w:eastAsia="Franklin Gothic Book" w:hAnsi="Franklin Gothic Book" w:cs="Franklin Gothic Book"/>
                <w:szCs w:val="24"/>
              </w:rPr>
            </w:pPr>
          </w:p>
        </w:tc>
      </w:tr>
      <w:tr w:rsidR="00CB39D7" w:rsidRPr="001030B4" w14:paraId="5623A97F" w14:textId="77777777" w:rsidTr="0E7B9581">
        <w:trPr>
          <w:trHeight w:val="224"/>
        </w:trPr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B8C"/>
            <w:vAlign w:val="center"/>
            <w:hideMark/>
          </w:tcPr>
          <w:p w14:paraId="6240DF03" w14:textId="6ECC4490" w:rsidR="004C3DCC" w:rsidRPr="001030B4" w:rsidRDefault="006F7B69">
            <w:pPr>
              <w:rPr>
                <w:rFonts w:ascii="Franklin Gothic Book" w:hAnsi="Franklin Gothic Book"/>
                <w:b/>
                <w:bCs/>
                <w:color w:val="FFFFFF" w:themeColor="background1"/>
              </w:rPr>
            </w:pPr>
            <w:r>
              <w:rPr>
                <w:rFonts w:ascii="Franklin Gothic Book" w:hAnsi="Franklin Gothic Book"/>
                <w:b/>
                <w:bCs/>
                <w:color w:val="FFFFFF" w:themeColor="background1"/>
              </w:rPr>
              <w:t>¿</w:t>
            </w:r>
            <w:r w:rsidRPr="006F7B69">
              <w:rPr>
                <w:rFonts w:ascii="Franklin Gothic Book" w:hAnsi="Franklin Gothic Book"/>
                <w:b/>
                <w:bCs/>
                <w:color w:val="FFFFFF" w:themeColor="background1"/>
              </w:rPr>
              <w:t>El PID contribuye a mejorar el funcionamiento de una asignatura, departamento, unidad docente, centro o institución?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B865BB" w14:textId="77777777" w:rsidR="004C3DCC" w:rsidRPr="001030B4" w:rsidRDefault="004C3DCC">
            <w:pPr>
              <w:spacing w:before="360" w:after="120"/>
              <w:jc w:val="center"/>
              <w:rPr>
                <w:rFonts w:ascii="Franklin Gothic Book" w:hAnsi="Franklin Gothic Book"/>
                <w:b/>
                <w:bCs/>
                <w:highlight w:val="yellow"/>
              </w:rPr>
            </w:pPr>
            <w:r w:rsidRPr="001030B4">
              <w:rPr>
                <w:rFonts w:ascii="Franklin Gothic Book" w:hAnsi="Franklin Gothic Book"/>
                <w:b/>
                <w:bCs/>
                <w:sz w:val="32"/>
                <w:szCs w:val="32"/>
              </w:rPr>
              <w:t>SI/NO</w:t>
            </w:r>
          </w:p>
        </w:tc>
      </w:tr>
      <w:tr w:rsidR="00CB39D7" w:rsidRPr="001030B4" w14:paraId="5289E766" w14:textId="77777777" w:rsidTr="0E7B9581">
        <w:trPr>
          <w:trHeight w:val="224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FE5C8" w14:textId="0E47FC9E" w:rsidR="006F7B69" w:rsidRDefault="008A017B" w:rsidP="006F7B69">
            <w:pPr>
              <w:rPr>
                <w:rFonts w:ascii="Franklin Gothic Book" w:hAnsi="Franklin Gothic Book"/>
                <w:szCs w:val="32"/>
              </w:rPr>
            </w:pPr>
            <w:r w:rsidRPr="001030B4">
              <w:rPr>
                <w:rFonts w:ascii="Franklin Gothic Book" w:hAnsi="Franklin Gothic Book"/>
              </w:rPr>
              <w:t>Si la respuesta ha sido “SI”</w:t>
            </w:r>
            <w:r w:rsidR="00D163EC">
              <w:rPr>
                <w:rFonts w:ascii="Franklin Gothic Book" w:hAnsi="Franklin Gothic Book"/>
              </w:rPr>
              <w:t>,</w:t>
            </w:r>
            <w:r w:rsidRPr="001030B4">
              <w:rPr>
                <w:rFonts w:ascii="Franklin Gothic Book" w:hAnsi="Franklin Gothic Book"/>
              </w:rPr>
              <w:t xml:space="preserve"> indicar </w:t>
            </w:r>
            <w:r>
              <w:rPr>
                <w:rFonts w:ascii="Franklin Gothic Book" w:hAnsi="Franklin Gothic Book"/>
              </w:rPr>
              <w:t>c</w:t>
            </w:r>
            <w:r w:rsidR="00256F98">
              <w:rPr>
                <w:rFonts w:ascii="Franklin Gothic Book" w:hAnsi="Franklin Gothic Book"/>
                <w:szCs w:val="32"/>
              </w:rPr>
              <w:t>uál</w:t>
            </w:r>
            <w:r>
              <w:rPr>
                <w:rFonts w:ascii="Franklin Gothic Book" w:hAnsi="Franklin Gothic Book"/>
                <w:szCs w:val="32"/>
              </w:rPr>
              <w:t xml:space="preserve"> o cuál</w:t>
            </w:r>
            <w:r w:rsidR="00256F98">
              <w:rPr>
                <w:rFonts w:ascii="Franklin Gothic Book" w:hAnsi="Franklin Gothic Book"/>
                <w:szCs w:val="32"/>
              </w:rPr>
              <w:t>es</w:t>
            </w:r>
            <w:r>
              <w:rPr>
                <w:rFonts w:ascii="Franklin Gothic Book" w:hAnsi="Franklin Gothic Book"/>
                <w:szCs w:val="32"/>
              </w:rPr>
              <w:t>:</w:t>
            </w:r>
          </w:p>
          <w:p w14:paraId="15FAD353" w14:textId="0FCA5E7E" w:rsidR="00256F98" w:rsidRPr="00070664" w:rsidRDefault="00256F98" w:rsidP="00070664">
            <w:pPr>
              <w:rPr>
                <w:rFonts w:ascii="Franklin Gothic Book" w:hAnsi="Franklin Gothic Book"/>
                <w:sz w:val="32"/>
                <w:szCs w:val="32"/>
              </w:rPr>
            </w:pPr>
          </w:p>
        </w:tc>
      </w:tr>
      <w:tr w:rsidR="00CB39D7" w:rsidRPr="001030B4" w14:paraId="02484CD8" w14:textId="77777777" w:rsidTr="0E7B9581">
        <w:trPr>
          <w:trHeight w:val="224"/>
        </w:trPr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B8C"/>
            <w:vAlign w:val="center"/>
          </w:tcPr>
          <w:p w14:paraId="7B266B79" w14:textId="3DBD27CD" w:rsidR="002258A2" w:rsidRPr="001030B4" w:rsidRDefault="002258A2" w:rsidP="002258A2">
            <w:pPr>
              <w:rPr>
                <w:rFonts w:ascii="Franklin Gothic Book" w:hAnsi="Franklin Gothic Book"/>
              </w:rPr>
            </w:pPr>
            <w:r w:rsidRPr="002258A2">
              <w:rPr>
                <w:rFonts w:ascii="Franklin Gothic Book" w:hAnsi="Franklin Gothic Book"/>
                <w:b/>
                <w:bCs/>
                <w:color w:val="FFFFFF" w:themeColor="background1"/>
              </w:rPr>
              <w:t>¿La innovación planteada cuenta con un equipo de trabajo multidisciplinar’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652" w14:textId="30D15325" w:rsidR="002258A2" w:rsidRPr="001030B4" w:rsidRDefault="002258A2" w:rsidP="00070664">
            <w:pPr>
              <w:spacing w:before="360" w:after="120"/>
              <w:jc w:val="center"/>
              <w:rPr>
                <w:rFonts w:ascii="Franklin Gothic Book" w:hAnsi="Franklin Gothic Book"/>
              </w:rPr>
            </w:pPr>
            <w:r w:rsidRPr="001030B4">
              <w:rPr>
                <w:rFonts w:ascii="Franklin Gothic Book" w:hAnsi="Franklin Gothic Book"/>
                <w:b/>
                <w:bCs/>
                <w:sz w:val="32"/>
                <w:szCs w:val="32"/>
              </w:rPr>
              <w:t>SI/NO</w:t>
            </w:r>
          </w:p>
        </w:tc>
      </w:tr>
      <w:tr w:rsidR="00CB39D7" w:rsidRPr="001030B4" w14:paraId="35F95016" w14:textId="77777777" w:rsidTr="0E7B9581">
        <w:trPr>
          <w:trHeight w:val="224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08DC" w14:textId="7AB2EA53" w:rsidR="002258A2" w:rsidRDefault="002258A2" w:rsidP="002258A2">
            <w:pPr>
              <w:rPr>
                <w:rFonts w:ascii="Franklin Gothic Book" w:hAnsi="Franklin Gothic Book"/>
                <w:szCs w:val="32"/>
              </w:rPr>
            </w:pPr>
            <w:r w:rsidRPr="001030B4">
              <w:rPr>
                <w:rFonts w:ascii="Franklin Gothic Book" w:hAnsi="Franklin Gothic Book"/>
              </w:rPr>
              <w:t>Si la respuesta ha sido “SI”</w:t>
            </w:r>
            <w:r w:rsidR="00D163EC">
              <w:rPr>
                <w:rFonts w:ascii="Franklin Gothic Book" w:hAnsi="Franklin Gothic Book"/>
              </w:rPr>
              <w:t>,</w:t>
            </w:r>
            <w:r w:rsidRPr="001030B4">
              <w:rPr>
                <w:rFonts w:ascii="Franklin Gothic Book" w:hAnsi="Franklin Gothic Book"/>
              </w:rPr>
              <w:t xml:space="preserve"> indicar </w:t>
            </w:r>
            <w:r>
              <w:rPr>
                <w:rFonts w:ascii="Franklin Gothic Book" w:hAnsi="Franklin Gothic Book"/>
              </w:rPr>
              <w:t>qué departamentos están implicados</w:t>
            </w:r>
            <w:r>
              <w:rPr>
                <w:rFonts w:ascii="Franklin Gothic Book" w:hAnsi="Franklin Gothic Book"/>
                <w:szCs w:val="32"/>
              </w:rPr>
              <w:t>:</w:t>
            </w:r>
          </w:p>
          <w:p w14:paraId="0DF2C842" w14:textId="77777777" w:rsidR="002258A2" w:rsidRPr="001030B4" w:rsidRDefault="002258A2" w:rsidP="002258A2">
            <w:pPr>
              <w:rPr>
                <w:rFonts w:ascii="Franklin Gothic Book" w:hAnsi="Franklin Gothic Book"/>
              </w:rPr>
            </w:pPr>
          </w:p>
        </w:tc>
      </w:tr>
      <w:tr w:rsidR="00CB39D7" w:rsidRPr="001030B4" w14:paraId="0588FECC" w14:textId="77777777" w:rsidTr="0E7B9581">
        <w:trPr>
          <w:trHeight w:val="224"/>
        </w:trPr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B8C"/>
            <w:vAlign w:val="center"/>
          </w:tcPr>
          <w:p w14:paraId="6289ACAF" w14:textId="465CE058" w:rsidR="007E736D" w:rsidRPr="00070664" w:rsidRDefault="00992299" w:rsidP="00070664">
            <w:pPr>
              <w:spacing w:before="240" w:after="240"/>
              <w:rPr>
                <w:rFonts w:ascii="Franklin Gothic Book" w:hAnsi="Franklin Gothic Book"/>
                <w:b/>
                <w:bCs/>
                <w:color w:val="FFFFFF" w:themeColor="background1"/>
              </w:rPr>
            </w:pPr>
            <w:r w:rsidRPr="00992299">
              <w:rPr>
                <w:rFonts w:ascii="Franklin Gothic Book" w:hAnsi="Franklin Gothic Book"/>
                <w:b/>
                <w:bCs/>
                <w:color w:val="FFFFFF" w:themeColor="background1"/>
              </w:rPr>
              <w:lastRenderedPageBreak/>
              <w:t>¿El proyecto contempla la creación de recursos educativos (ej. vídeos, podcast, guías, manuales, infografías, etc.)?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E06D5" w14:textId="61CE9EEA" w:rsidR="00806D3B" w:rsidRPr="001030B4" w:rsidRDefault="00806D3B" w:rsidP="00070664">
            <w:pPr>
              <w:spacing w:before="240" w:after="240"/>
              <w:jc w:val="center"/>
              <w:rPr>
                <w:rFonts w:ascii="Franklin Gothic Book" w:hAnsi="Franklin Gothic Book"/>
              </w:rPr>
            </w:pPr>
            <w:r w:rsidRPr="001030B4">
              <w:rPr>
                <w:rFonts w:ascii="Franklin Gothic Book" w:hAnsi="Franklin Gothic Book"/>
                <w:b/>
                <w:bCs/>
                <w:sz w:val="32"/>
                <w:szCs w:val="32"/>
              </w:rPr>
              <w:t>SI/NO</w:t>
            </w:r>
          </w:p>
        </w:tc>
      </w:tr>
      <w:tr w:rsidR="00992299" w:rsidRPr="001030B4" w14:paraId="61DE5A0F" w14:textId="77777777" w:rsidTr="00BF19B4">
        <w:trPr>
          <w:trHeight w:val="224"/>
        </w:trPr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118D8" w14:textId="77777777" w:rsidR="00992299" w:rsidRDefault="00783D13" w:rsidP="00783D13">
            <w:pPr>
              <w:rPr>
                <w:rFonts w:ascii="Franklin Gothic Book" w:hAnsi="Franklin Gothic Book"/>
              </w:rPr>
            </w:pPr>
            <w:r w:rsidRPr="001030B4">
              <w:rPr>
                <w:rFonts w:ascii="Franklin Gothic Book" w:hAnsi="Franklin Gothic Book"/>
              </w:rPr>
              <w:t>Si la respuesta ha sido “SI”</w:t>
            </w:r>
            <w:r>
              <w:rPr>
                <w:rFonts w:ascii="Franklin Gothic Book" w:hAnsi="Franklin Gothic Book"/>
              </w:rPr>
              <w:t>,</w:t>
            </w:r>
            <w:r w:rsidRPr="001030B4">
              <w:rPr>
                <w:rFonts w:ascii="Franklin Gothic Book" w:hAnsi="Franklin Gothic Book"/>
              </w:rPr>
              <w:t xml:space="preserve"> indicar </w:t>
            </w:r>
            <w:r>
              <w:rPr>
                <w:rFonts w:ascii="Franklin Gothic Book" w:hAnsi="Franklin Gothic Book"/>
              </w:rPr>
              <w:t>qué tipo de recursos educativos</w:t>
            </w:r>
            <w:r w:rsidRPr="5DE2BA01">
              <w:rPr>
                <w:rFonts w:ascii="Franklin Gothic Book" w:hAnsi="Franklin Gothic Book"/>
              </w:rPr>
              <w:t>:</w:t>
            </w:r>
          </w:p>
          <w:p w14:paraId="5BF8E618" w14:textId="77777777" w:rsidR="00783D13" w:rsidRDefault="00783D13" w:rsidP="00783D13">
            <w:pPr>
              <w:rPr>
                <w:rFonts w:ascii="Franklin Gothic Book" w:hAnsi="Franklin Gothic Book"/>
              </w:rPr>
            </w:pPr>
          </w:p>
          <w:p w14:paraId="616540A0" w14:textId="77777777" w:rsidR="00783D13" w:rsidRDefault="00783D13" w:rsidP="00783D13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Indicar si los recursos educativos estarán en abierto (REA):</w:t>
            </w:r>
          </w:p>
          <w:p w14:paraId="3C54CF8B" w14:textId="040FBB7C" w:rsidR="00783D13" w:rsidRPr="00BF19B4" w:rsidRDefault="00783D13" w:rsidP="00BF19B4">
            <w:pPr>
              <w:rPr>
                <w:rFonts w:ascii="Franklin Gothic Book" w:hAnsi="Franklin Gothic Book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DC9E" w14:textId="77777777" w:rsidR="00992299" w:rsidRPr="001030B4" w:rsidRDefault="00992299" w:rsidP="00070664">
            <w:pPr>
              <w:spacing w:before="240" w:after="240"/>
              <w:jc w:val="center"/>
              <w:rPr>
                <w:rFonts w:ascii="Franklin Gothic Book" w:hAnsi="Franklin Gothic Book"/>
                <w:b/>
                <w:bCs/>
                <w:sz w:val="32"/>
                <w:szCs w:val="32"/>
              </w:rPr>
            </w:pPr>
          </w:p>
        </w:tc>
      </w:tr>
      <w:tr w:rsidR="006013A6" w:rsidRPr="001030B4" w14:paraId="69CB8104" w14:textId="77777777" w:rsidTr="0E7B9581">
        <w:trPr>
          <w:trHeight w:val="224"/>
        </w:trPr>
        <w:tc>
          <w:tcPr>
            <w:tcW w:w="7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B8C"/>
            <w:vAlign w:val="center"/>
          </w:tcPr>
          <w:p w14:paraId="7F2A595B" w14:textId="418688DF" w:rsidR="006013A6" w:rsidRPr="00E1386B" w:rsidRDefault="006013A6" w:rsidP="006013A6">
            <w:pPr>
              <w:spacing w:before="240" w:after="240"/>
              <w:rPr>
                <w:rFonts w:ascii="Franklin Gothic Book" w:hAnsi="Franklin Gothic Book"/>
                <w:b/>
                <w:bCs/>
                <w:color w:val="FFFFFF" w:themeColor="background1"/>
              </w:rPr>
            </w:pPr>
            <w:r>
              <w:rPr>
                <w:rFonts w:ascii="Franklin Gothic Book" w:hAnsi="Franklin Gothic Book"/>
                <w:b/>
                <w:bCs/>
                <w:color w:val="FFFFFF" w:themeColor="background1"/>
              </w:rPr>
              <w:t>¿El PID ha participado durante el curso 2</w:t>
            </w:r>
            <w:r w:rsidR="00792A13">
              <w:rPr>
                <w:rFonts w:ascii="Franklin Gothic Book" w:hAnsi="Franklin Gothic Book"/>
                <w:b/>
                <w:bCs/>
                <w:color w:val="FFFFFF" w:themeColor="background1"/>
              </w:rPr>
              <w:t>4</w:t>
            </w:r>
            <w:r>
              <w:rPr>
                <w:rFonts w:ascii="Franklin Gothic Book" w:hAnsi="Franklin Gothic Book"/>
                <w:b/>
                <w:bCs/>
                <w:color w:val="FFFFFF" w:themeColor="background1"/>
              </w:rPr>
              <w:t>/2</w:t>
            </w:r>
            <w:r w:rsidR="00792A13">
              <w:rPr>
                <w:rFonts w:ascii="Franklin Gothic Book" w:hAnsi="Franklin Gothic Book"/>
                <w:b/>
                <w:bCs/>
                <w:color w:val="FFFFFF" w:themeColor="background1"/>
              </w:rPr>
              <w:t>5</w:t>
            </w:r>
            <w:r>
              <w:rPr>
                <w:rFonts w:ascii="Franklin Gothic Book" w:hAnsi="Franklin Gothic Book"/>
                <w:b/>
                <w:bCs/>
                <w:color w:val="FFFFFF" w:themeColor="background1"/>
              </w:rPr>
              <w:t xml:space="preserve"> en alguna de las acciones de innovación organizadas por el Vicerrectorado de Innovación Docente y Transformación </w:t>
            </w:r>
            <w:r w:rsidR="007973B8">
              <w:rPr>
                <w:rFonts w:ascii="Franklin Gothic Book" w:hAnsi="Franklin Gothic Book"/>
                <w:b/>
                <w:bCs/>
                <w:color w:val="FFFFFF" w:themeColor="background1"/>
              </w:rPr>
              <w:t>D</w:t>
            </w:r>
            <w:r>
              <w:rPr>
                <w:rFonts w:ascii="Franklin Gothic Book" w:hAnsi="Franklin Gothic Book"/>
                <w:b/>
                <w:bCs/>
                <w:color w:val="FFFFFF" w:themeColor="background1"/>
              </w:rPr>
              <w:t>igital?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F0C5" w14:textId="4F362797" w:rsidR="006013A6" w:rsidRPr="001030B4" w:rsidRDefault="006013A6" w:rsidP="00070664">
            <w:pPr>
              <w:spacing w:before="240" w:after="240"/>
              <w:jc w:val="center"/>
              <w:rPr>
                <w:rFonts w:ascii="Franklin Gothic Book" w:hAnsi="Franklin Gothic Book"/>
                <w:b/>
                <w:bCs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bCs/>
                <w:sz w:val="32"/>
                <w:szCs w:val="32"/>
              </w:rPr>
              <w:t>SI/NO</w:t>
            </w:r>
          </w:p>
        </w:tc>
      </w:tr>
      <w:tr w:rsidR="006013A6" w:rsidRPr="001030B4" w14:paraId="47C0DA3C" w14:textId="77777777" w:rsidTr="0E7B9581">
        <w:trPr>
          <w:trHeight w:val="224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767D" w14:textId="01CD82B8" w:rsidR="006013A6" w:rsidRDefault="006013A6" w:rsidP="00EC0ADD">
            <w:pPr>
              <w:rPr>
                <w:rFonts w:ascii="Franklin Gothic Book" w:hAnsi="Franklin Gothic Book"/>
              </w:rPr>
            </w:pPr>
            <w:r w:rsidRPr="001030B4">
              <w:rPr>
                <w:rFonts w:ascii="Franklin Gothic Book" w:hAnsi="Franklin Gothic Book"/>
              </w:rPr>
              <w:t>Si la respuesta ha sido “SI”</w:t>
            </w:r>
            <w:r>
              <w:rPr>
                <w:rFonts w:ascii="Franklin Gothic Book" w:hAnsi="Franklin Gothic Book"/>
              </w:rPr>
              <w:t>,</w:t>
            </w:r>
            <w:r w:rsidRPr="001030B4">
              <w:rPr>
                <w:rFonts w:ascii="Franklin Gothic Book" w:hAnsi="Franklin Gothic Book"/>
              </w:rPr>
              <w:t xml:space="preserve"> indicar </w:t>
            </w:r>
            <w:r>
              <w:rPr>
                <w:rFonts w:ascii="Franklin Gothic Book" w:hAnsi="Franklin Gothic Book"/>
              </w:rPr>
              <w:t>en qué acciones de innovación ha participado</w:t>
            </w:r>
            <w:r w:rsidRPr="5DE2BA01">
              <w:rPr>
                <w:rFonts w:ascii="Franklin Gothic Book" w:hAnsi="Franklin Gothic Book"/>
              </w:rPr>
              <w:t>:</w:t>
            </w:r>
          </w:p>
          <w:p w14:paraId="2917F651" w14:textId="77777777" w:rsidR="00F4128B" w:rsidRDefault="00F4128B" w:rsidP="00EC0ADD">
            <w:pPr>
              <w:rPr>
                <w:rFonts w:ascii="Franklin Gothic Book" w:hAnsi="Franklin Gothic Book"/>
                <w:szCs w:val="32"/>
              </w:rPr>
            </w:pPr>
          </w:p>
          <w:p w14:paraId="06F26CAD" w14:textId="2DCE4E71" w:rsidR="00BE4BFA" w:rsidRDefault="00226EF0" w:rsidP="00F4128B">
            <w:pPr>
              <w:spacing w:line="480" w:lineRule="auto"/>
              <w:rPr>
                <w:rFonts w:ascii="Franklin Gothic Book" w:hAnsi="Franklin Gothic Book"/>
                <w:szCs w:val="32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 w:rsidR="00EC0ADD">
              <w:rPr>
                <w:rFonts w:ascii="Franklin Gothic Book" w:hAnsi="Franklin Gothic Book"/>
                <w:szCs w:val="32"/>
              </w:rPr>
              <w:t>El PID se ha presentado en un evento LIDUVa (menciona en cuál)</w:t>
            </w:r>
            <w:r w:rsidR="00BE4BFA">
              <w:rPr>
                <w:rFonts w:ascii="Franklin Gothic Book" w:hAnsi="Franklin Gothic Book"/>
                <w:szCs w:val="32"/>
              </w:rPr>
              <w:t>:</w:t>
            </w:r>
          </w:p>
          <w:p w14:paraId="1DFF3E27" w14:textId="613D9BC4" w:rsidR="00EC0ADD" w:rsidRDefault="230083AD" w:rsidP="0E7B9581">
            <w:pPr>
              <w:spacing w:line="480" w:lineRule="auto"/>
              <w:rPr>
                <w:rFonts w:ascii="Franklin Gothic Book" w:hAnsi="Franklin Gothic Book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 w:rsidR="26173CBA" w:rsidRPr="0E7B9581">
              <w:rPr>
                <w:rFonts w:ascii="Franklin Gothic Book" w:hAnsi="Franklin Gothic Book"/>
              </w:rPr>
              <w:t xml:space="preserve">El PID se ha </w:t>
            </w:r>
            <w:r w:rsidR="003A4386">
              <w:rPr>
                <w:rFonts w:ascii="Franklin Gothic Book" w:hAnsi="Franklin Gothic Book"/>
              </w:rPr>
              <w:t>presentado en la I Miniweek de Innovación Docente de la UVa</w:t>
            </w:r>
            <w:r w:rsidR="248C38BE" w:rsidRPr="0E7B9581">
              <w:rPr>
                <w:rFonts w:ascii="Franklin Gothic Book" w:hAnsi="Franklin Gothic Book"/>
              </w:rPr>
              <w:t xml:space="preserve"> (menciona el título):</w:t>
            </w:r>
            <w:r w:rsidR="26173CBA" w:rsidRPr="0E7B9581">
              <w:rPr>
                <w:rFonts w:ascii="Franklin Gothic Book" w:hAnsi="Franklin Gothic Book"/>
              </w:rPr>
              <w:t xml:space="preserve"> </w:t>
            </w:r>
          </w:p>
          <w:p w14:paraId="23A68ECB" w14:textId="0A5C469F" w:rsidR="00EC0ADD" w:rsidRPr="00226EF0" w:rsidRDefault="003A4386" w:rsidP="00E17AC3">
            <w:pPr>
              <w:spacing w:line="480" w:lineRule="auto"/>
              <w:rPr>
                <w:rFonts w:ascii="Franklin Gothic Book" w:hAnsi="Franklin Gothic Book"/>
              </w:rPr>
            </w:pPr>
            <w:r w:rsidRPr="00B31EDE">
              <w:rPr>
                <w:rFonts w:ascii="Franklin Gothic Book" w:hAnsi="Franklin Gothic Book"/>
                <w:bdr w:val="single" w:sz="4" w:space="0" w:color="auto"/>
              </w:rPr>
              <w:t xml:space="preserve">   </w:t>
            </w:r>
            <w:r w:rsidRPr="00B31EDE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 El coordinador/a del PID ha participado en alguno de los talleres de la I Miniweek de Innovación Docente de la UVa (menciona el título):</w:t>
            </w:r>
          </w:p>
        </w:tc>
      </w:tr>
      <w:tr w:rsidR="00685D88" w:rsidRPr="001030B4" w14:paraId="2B29A74F" w14:textId="77777777" w:rsidTr="00BF19B4">
        <w:trPr>
          <w:trHeight w:val="224"/>
        </w:trPr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B8C"/>
            <w:vAlign w:val="center"/>
          </w:tcPr>
          <w:p w14:paraId="74C5C4A6" w14:textId="5D7EE81A" w:rsidR="00685D88" w:rsidRPr="001030B4" w:rsidRDefault="00685D88" w:rsidP="00BF19B4">
            <w:pPr>
              <w:spacing w:before="240" w:after="240"/>
              <w:rPr>
                <w:rFonts w:ascii="Franklin Gothic Book" w:hAnsi="Franklin Gothic Book"/>
              </w:rPr>
            </w:pPr>
            <w:r w:rsidRPr="00BF19B4">
              <w:rPr>
                <w:rFonts w:ascii="Franklin Gothic Book" w:hAnsi="Franklin Gothic Book"/>
                <w:b/>
                <w:color w:val="FFFFFF" w:themeColor="background1"/>
              </w:rPr>
              <w:t>¿</w:t>
            </w:r>
            <w:r w:rsidR="00ED31E2" w:rsidRPr="00BF19B4">
              <w:rPr>
                <w:rFonts w:ascii="Franklin Gothic Book" w:hAnsi="Franklin Gothic Book"/>
                <w:b/>
                <w:color w:val="FFFFFF" w:themeColor="background1"/>
              </w:rPr>
              <w:t>El PID</w:t>
            </w:r>
            <w:r w:rsidR="00F6076A" w:rsidRPr="00BF19B4">
              <w:rPr>
                <w:rFonts w:ascii="Franklin Gothic Book" w:hAnsi="Franklin Gothic Book"/>
                <w:b/>
                <w:color w:val="FFFFFF" w:themeColor="background1"/>
              </w:rPr>
              <w:t xml:space="preserve"> </w:t>
            </w:r>
            <w:r w:rsidR="00CF58AA" w:rsidRPr="00BF19B4">
              <w:rPr>
                <w:rFonts w:ascii="Franklin Gothic Book" w:hAnsi="Franklin Gothic Book"/>
                <w:b/>
                <w:color w:val="FFFFFF" w:themeColor="background1"/>
              </w:rPr>
              <w:t>o coordinador/a del PID ha diseñado</w:t>
            </w:r>
            <w:r w:rsidR="00ED31E2" w:rsidRPr="00BF19B4">
              <w:rPr>
                <w:rFonts w:ascii="Franklin Gothic Book" w:hAnsi="Franklin Gothic Book"/>
                <w:b/>
                <w:color w:val="FFFFFF" w:themeColor="background1"/>
              </w:rPr>
              <w:t xml:space="preserve"> una microcredencial</w:t>
            </w:r>
            <w:r w:rsidR="00CF58AA" w:rsidRPr="00BF19B4">
              <w:rPr>
                <w:rFonts w:ascii="Franklin Gothic Book" w:hAnsi="Franklin Gothic Book"/>
                <w:b/>
                <w:color w:val="FFFFFF" w:themeColor="background1"/>
              </w:rPr>
              <w:t xml:space="preserve"> de temática relacionada con el proyecto</w:t>
            </w:r>
            <w:r w:rsidR="00ED31E2" w:rsidRPr="00BF19B4">
              <w:rPr>
                <w:rFonts w:ascii="Franklin Gothic Book" w:hAnsi="Franklin Gothic Book"/>
                <w:b/>
                <w:color w:val="FFFFFF" w:themeColor="background1"/>
              </w:rPr>
              <w:t>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4C9B" w14:textId="755A4539" w:rsidR="00685D88" w:rsidRPr="001030B4" w:rsidRDefault="00685D88" w:rsidP="00EC0ADD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b/>
                <w:bCs/>
                <w:sz w:val="32"/>
                <w:szCs w:val="32"/>
              </w:rPr>
              <w:t>SI/NO</w:t>
            </w:r>
          </w:p>
        </w:tc>
      </w:tr>
      <w:tr w:rsidR="00685D88" w:rsidRPr="001030B4" w14:paraId="14153246" w14:textId="77777777" w:rsidTr="0E7B9581">
        <w:trPr>
          <w:trHeight w:val="224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5082" w14:textId="77777777" w:rsidR="00CF58AA" w:rsidRDefault="00BF19B4" w:rsidP="00BF19B4">
            <w:pPr>
              <w:rPr>
                <w:rFonts w:ascii="Franklin Gothic Book" w:hAnsi="Franklin Gothic Book"/>
              </w:rPr>
            </w:pPr>
            <w:r w:rsidRPr="001030B4">
              <w:rPr>
                <w:rFonts w:ascii="Franklin Gothic Book" w:hAnsi="Franklin Gothic Book"/>
              </w:rPr>
              <w:t>Si la respuesta ha sido “SI”</w:t>
            </w:r>
            <w:r>
              <w:rPr>
                <w:rFonts w:ascii="Franklin Gothic Book" w:hAnsi="Franklin Gothic Book"/>
              </w:rPr>
              <w:t>,</w:t>
            </w:r>
            <w:r w:rsidRPr="001030B4">
              <w:rPr>
                <w:rFonts w:ascii="Franklin Gothic Book" w:hAnsi="Franklin Gothic Book"/>
              </w:rPr>
              <w:t xml:space="preserve"> indicar</w:t>
            </w:r>
            <w:r>
              <w:rPr>
                <w:rFonts w:ascii="Franklin Gothic Book" w:hAnsi="Franklin Gothic Book"/>
              </w:rPr>
              <w:t xml:space="preserve"> el t</w:t>
            </w:r>
            <w:r w:rsidR="00CF58AA">
              <w:rPr>
                <w:rFonts w:ascii="Franklin Gothic Book" w:hAnsi="Franklin Gothic Book"/>
              </w:rPr>
              <w:t>ítulo de la microcredencial:</w:t>
            </w:r>
          </w:p>
          <w:p w14:paraId="15F28641" w14:textId="558A480D" w:rsidR="00CF58AA" w:rsidRPr="001030B4" w:rsidRDefault="00CF58AA" w:rsidP="00EC0ADD">
            <w:pPr>
              <w:rPr>
                <w:rFonts w:ascii="Franklin Gothic Book" w:hAnsi="Franklin Gothic Book"/>
              </w:rPr>
            </w:pPr>
          </w:p>
        </w:tc>
      </w:tr>
      <w:tr w:rsidR="00283E79" w:rsidRPr="001030B4" w14:paraId="458330E3" w14:textId="77777777" w:rsidTr="00BF19B4">
        <w:trPr>
          <w:trHeight w:val="224"/>
        </w:trPr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B8C"/>
            <w:vAlign w:val="center"/>
          </w:tcPr>
          <w:p w14:paraId="65A84E76" w14:textId="24331331" w:rsidR="00283E79" w:rsidRPr="00BF19B4" w:rsidRDefault="00283E79" w:rsidP="00BF19B4">
            <w:pPr>
              <w:spacing w:before="240" w:after="240"/>
              <w:rPr>
                <w:rFonts w:ascii="Franklin Gothic Book" w:hAnsi="Franklin Gothic Book"/>
                <w:b/>
                <w:color w:val="FFFFFF" w:themeColor="background1"/>
              </w:rPr>
            </w:pPr>
            <w:r w:rsidRPr="00BF19B4">
              <w:rPr>
                <w:rFonts w:ascii="Franklin Gothic Book" w:hAnsi="Franklin Gothic Book"/>
                <w:b/>
                <w:color w:val="FFFFFF" w:themeColor="background1"/>
              </w:rPr>
              <w:t>¿Se ofertará otra edición de esta microcredencial en el curso 2025/2026?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F50A" w14:textId="31B62598" w:rsidR="00283E79" w:rsidRDefault="00283E79" w:rsidP="00EC0ADD">
            <w:pPr>
              <w:rPr>
                <w:rFonts w:ascii="Franklin Gothic Book" w:hAnsi="Franklin Gothic Book"/>
                <w:b/>
                <w:bCs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bCs/>
                <w:sz w:val="32"/>
                <w:szCs w:val="32"/>
              </w:rPr>
              <w:t>SI/NO</w:t>
            </w:r>
          </w:p>
        </w:tc>
      </w:tr>
      <w:tr w:rsidR="00CF58AA" w:rsidRPr="001030B4" w14:paraId="36CDA9F0" w14:textId="77777777" w:rsidTr="00BF19B4">
        <w:trPr>
          <w:trHeight w:val="224"/>
        </w:trPr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B8C"/>
            <w:vAlign w:val="center"/>
          </w:tcPr>
          <w:p w14:paraId="78A1C5E5" w14:textId="4462EE20" w:rsidR="00CF58AA" w:rsidRPr="00BF19B4" w:rsidRDefault="00CF58AA" w:rsidP="00BF19B4">
            <w:pPr>
              <w:spacing w:before="240" w:after="240"/>
              <w:rPr>
                <w:rFonts w:ascii="Franklin Gothic Book" w:hAnsi="Franklin Gothic Book"/>
                <w:b/>
                <w:color w:val="FFFFFF" w:themeColor="background1"/>
              </w:rPr>
            </w:pPr>
            <w:r w:rsidRPr="00BF19B4">
              <w:rPr>
                <w:rFonts w:ascii="Franklin Gothic Book" w:hAnsi="Franklin Gothic Book"/>
                <w:b/>
                <w:color w:val="FFFFFF" w:themeColor="background1"/>
              </w:rPr>
              <w:t>¿El PID o coordinador/a del PID contempla diseñar una microcredencial de temática relacionada con el proyecto para el curso 2025/2026?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615A" w14:textId="55758FC6" w:rsidR="00CF58AA" w:rsidRDefault="00CF58AA" w:rsidP="00EC0ADD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b/>
                <w:bCs/>
                <w:sz w:val="32"/>
                <w:szCs w:val="32"/>
              </w:rPr>
              <w:t>SI/NO</w:t>
            </w:r>
          </w:p>
        </w:tc>
      </w:tr>
      <w:tr w:rsidR="00283E79" w:rsidRPr="001030B4" w14:paraId="7FC9DF40" w14:textId="77777777">
        <w:trPr>
          <w:trHeight w:val="224"/>
        </w:trPr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88C7" w14:textId="77777777" w:rsidR="00283E79" w:rsidRDefault="00BF19B4" w:rsidP="00BF19B4">
            <w:pPr>
              <w:rPr>
                <w:rFonts w:ascii="Franklin Gothic Book" w:hAnsi="Franklin Gothic Book"/>
              </w:rPr>
            </w:pPr>
            <w:r w:rsidRPr="001030B4">
              <w:rPr>
                <w:rFonts w:ascii="Franklin Gothic Book" w:hAnsi="Franklin Gothic Book"/>
              </w:rPr>
              <w:t>Si la respuesta ha sido “SI”</w:t>
            </w:r>
            <w:r>
              <w:rPr>
                <w:rFonts w:ascii="Franklin Gothic Book" w:hAnsi="Franklin Gothic Book"/>
              </w:rPr>
              <w:t>,</w:t>
            </w:r>
            <w:r w:rsidRPr="001030B4">
              <w:rPr>
                <w:rFonts w:ascii="Franklin Gothic Book" w:hAnsi="Franklin Gothic Book"/>
              </w:rPr>
              <w:t xml:space="preserve"> indicar</w:t>
            </w:r>
            <w:r>
              <w:rPr>
                <w:rFonts w:ascii="Franklin Gothic Book" w:hAnsi="Franklin Gothic Book"/>
              </w:rPr>
              <w:t xml:space="preserve"> el t</w:t>
            </w:r>
            <w:r w:rsidR="008E1419">
              <w:rPr>
                <w:rFonts w:ascii="Franklin Gothic Book" w:hAnsi="Franklin Gothic Book"/>
              </w:rPr>
              <w:t>ítulo de la microcredencial:</w:t>
            </w:r>
          </w:p>
          <w:p w14:paraId="6EC7BDD1" w14:textId="25B8A86C" w:rsidR="00283E79" w:rsidRDefault="00283E79" w:rsidP="00EC0ADD">
            <w:pPr>
              <w:rPr>
                <w:rFonts w:ascii="Franklin Gothic Book" w:hAnsi="Franklin Gothic Book"/>
                <w:b/>
                <w:bCs/>
                <w:sz w:val="32"/>
                <w:szCs w:val="32"/>
              </w:rPr>
            </w:pPr>
          </w:p>
        </w:tc>
      </w:tr>
    </w:tbl>
    <w:p w14:paraId="335B95AE" w14:textId="3BA52246" w:rsidR="000B2093" w:rsidRDefault="000B2093" w:rsidP="000B2093">
      <w:pPr>
        <w:tabs>
          <w:tab w:val="left" w:pos="6290"/>
        </w:tabs>
        <w:rPr>
          <w:rFonts w:ascii="Franklin Gothic Book" w:hAnsi="Franklin Gothic Book"/>
          <w:szCs w:val="22"/>
        </w:rPr>
      </w:pPr>
    </w:p>
    <w:p w14:paraId="59351D58" w14:textId="5B89F506" w:rsidR="000B2093" w:rsidRPr="000B2093" w:rsidRDefault="000B2093" w:rsidP="000B2093">
      <w:pPr>
        <w:tabs>
          <w:tab w:val="left" w:pos="6290"/>
        </w:tabs>
        <w:rPr>
          <w:rFonts w:ascii="Franklin Gothic Book" w:hAnsi="Franklin Gothic Book"/>
          <w:szCs w:val="22"/>
        </w:rPr>
        <w:sectPr w:rsidR="000B2093" w:rsidRPr="000B2093">
          <w:headerReference w:type="default" r:id="rId11"/>
          <w:footerReference w:type="default" r:id="rId12"/>
          <w:pgSz w:w="11906" w:h="16838" w:code="9"/>
          <w:pgMar w:top="1344" w:right="748" w:bottom="1259" w:left="1077" w:header="680" w:footer="488" w:gutter="0"/>
          <w:cols w:space="708"/>
          <w:docGrid w:linePitch="360"/>
        </w:sectPr>
      </w:pPr>
      <w:r>
        <w:rPr>
          <w:rFonts w:ascii="Franklin Gothic Book" w:hAnsi="Franklin Gothic Book"/>
          <w:szCs w:val="22"/>
        </w:rPr>
        <w:tab/>
      </w:r>
    </w:p>
    <w:p w14:paraId="65B38D90" w14:textId="4CCB9331" w:rsidR="002D25CB" w:rsidRPr="005527BA" w:rsidRDefault="00621EBB" w:rsidP="00621EBB">
      <w:pPr>
        <w:pBdr>
          <w:top w:val="single" w:sz="4" w:space="1" w:color="auto"/>
          <w:bottom w:val="single" w:sz="4" w:space="1" w:color="auto"/>
        </w:pBdr>
        <w:shd w:val="clear" w:color="auto" w:fill="005B8C"/>
        <w:spacing w:before="360" w:after="120"/>
        <w:jc w:val="center"/>
        <w:rPr>
          <w:rFonts w:ascii="Franklin Gothic Book" w:hAnsi="Franklin Gothic Book"/>
          <w:b/>
          <w:color w:val="FFFFFF"/>
        </w:rPr>
      </w:pPr>
      <w:r>
        <w:rPr>
          <w:rFonts w:ascii="Franklin Gothic Book" w:hAnsi="Franklin Gothic Book"/>
          <w:b/>
          <w:color w:val="FFFFFF"/>
        </w:rPr>
        <w:lastRenderedPageBreak/>
        <w:t xml:space="preserve">INTRODUCCIÓN: </w:t>
      </w:r>
      <w:r w:rsidR="002D25CB" w:rsidRPr="005527BA">
        <w:rPr>
          <w:rFonts w:ascii="Franklin Gothic Book" w:hAnsi="Franklin Gothic Book"/>
          <w:b/>
          <w:color w:val="FFFFFF"/>
        </w:rPr>
        <w:t>DESCRIPCIÓN Y JUSTIFICACIÓN DEL PROYECTO</w:t>
      </w:r>
    </w:p>
    <w:p w14:paraId="712CE5ED" w14:textId="4692B0B9" w:rsidR="00880D4C" w:rsidRPr="00B31EDE" w:rsidRDefault="002D25CB" w:rsidP="002D25CB">
      <w:pPr>
        <w:jc w:val="both"/>
        <w:rPr>
          <w:rFonts w:ascii="Franklin Gothic Book" w:eastAsia="Arial Unicode MS" w:hAnsi="Franklin Gothic Book" w:cs="Arial Unicode MS"/>
          <w:szCs w:val="22"/>
        </w:rPr>
      </w:pPr>
      <w:r w:rsidRPr="00070664">
        <w:rPr>
          <w:rFonts w:ascii="Franklin Gothic Book" w:eastAsia="Arial Unicode MS" w:hAnsi="Franklin Gothic Book" w:cs="Arial Unicode MS"/>
          <w:b/>
          <w:bCs/>
          <w:szCs w:val="22"/>
        </w:rPr>
        <w:t>Máx</w:t>
      </w:r>
      <w:r w:rsidR="00BF699C" w:rsidRPr="00070664">
        <w:rPr>
          <w:rFonts w:ascii="Franklin Gothic Book" w:eastAsia="Arial Unicode MS" w:hAnsi="Franklin Gothic Book" w:cs="Arial Unicode MS"/>
          <w:b/>
          <w:bCs/>
          <w:szCs w:val="22"/>
        </w:rPr>
        <w:t>imo 60</w:t>
      </w:r>
      <w:r w:rsidRPr="00070664">
        <w:rPr>
          <w:rFonts w:ascii="Franklin Gothic Book" w:eastAsia="Arial Unicode MS" w:hAnsi="Franklin Gothic Book" w:cs="Arial Unicode MS"/>
          <w:b/>
          <w:bCs/>
          <w:szCs w:val="22"/>
        </w:rPr>
        <w:t>0 palabras</w:t>
      </w:r>
      <w:r w:rsidRPr="00B31EDE">
        <w:rPr>
          <w:rFonts w:ascii="Franklin Gothic Book" w:eastAsia="Arial Unicode MS" w:hAnsi="Franklin Gothic Book" w:cs="Arial Unicode MS"/>
          <w:szCs w:val="22"/>
        </w:rPr>
        <w:t xml:space="preserve">. </w:t>
      </w:r>
      <w:r w:rsidR="002A4F44" w:rsidRPr="0007066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 xml:space="preserve">¿A qué problema </w:t>
      </w:r>
      <w:r w:rsidR="002A4F4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 xml:space="preserve">o reto </w:t>
      </w:r>
      <w:r w:rsidR="002A4F44" w:rsidRPr="0007066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>educativo va a dar respuesta</w:t>
      </w:r>
      <w:r w:rsidR="002A4F4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 xml:space="preserve"> el proyecto</w:t>
      </w:r>
      <w:r w:rsidR="002A4F44" w:rsidRPr="0007066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>?</w:t>
      </w:r>
      <w:r w:rsidR="002A4F4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 xml:space="preserve"> </w:t>
      </w:r>
      <w:r w:rsidR="002A4F44" w:rsidRPr="0007066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>¿En qué consiste la innovación?</w:t>
      </w:r>
      <w:r w:rsidR="002A4F4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 xml:space="preserve"> </w:t>
      </w:r>
      <w:r w:rsidR="00880D4C" w:rsidRPr="0007066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 xml:space="preserve">¿Qué aspectos de vuestro proyecto suponen una innovación educativa? ¿Cuál es el contexto en el que se </w:t>
      </w:r>
      <w:r w:rsidR="00E975B5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>va a llevar a cabo</w:t>
      </w:r>
      <w:r w:rsidR="00880D4C" w:rsidRPr="0007066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 xml:space="preserve"> el proyecto? ¿Cuál es la motivación para llevarlo a cabo?</w:t>
      </w:r>
      <w:r w:rsidR="00880D4C" w:rsidRPr="00070664" w:rsidDel="002A4F4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 xml:space="preserve"> </w:t>
      </w:r>
      <w:r w:rsidR="00880D4C" w:rsidRPr="0007066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>(Citar la bibliografía que apoya la información anterior</w:t>
      </w:r>
      <w:r w:rsidR="000C6F13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 xml:space="preserve"> y listar en la última página</w:t>
      </w:r>
      <w:r w:rsidR="00880D4C" w:rsidRPr="00070664">
        <w:rPr>
          <w:rFonts w:ascii="Franklin Gothic Book" w:eastAsia="Arial Unicode MS" w:hAnsi="Franklin Gothic Book" w:cs="Arial Unicode MS"/>
          <w:color w:val="767171" w:themeColor="background2" w:themeShade="80"/>
          <w:szCs w:val="22"/>
        </w:rPr>
        <w:t>)</w:t>
      </w:r>
    </w:p>
    <w:p w14:paraId="2F65B00E" w14:textId="77777777" w:rsidR="002D25CB" w:rsidRPr="00B31EDE" w:rsidRDefault="002D25CB" w:rsidP="002D25CB">
      <w:pPr>
        <w:rPr>
          <w:rFonts w:ascii="Franklin Gothic Book" w:eastAsia="Arial Unicode MS" w:hAnsi="Franklin Gothic Book" w:cs="Arial Unicode MS"/>
          <w:szCs w:val="22"/>
        </w:rPr>
      </w:pPr>
    </w:p>
    <w:p w14:paraId="4361347E" w14:textId="77777777" w:rsidR="002D25CB" w:rsidRPr="00B31EDE" w:rsidRDefault="002D25CB" w:rsidP="002D25CB">
      <w:pPr>
        <w:rPr>
          <w:rFonts w:ascii="Franklin Gothic Book" w:eastAsia="Arial Unicode MS" w:hAnsi="Franklin Gothic Book" w:cs="Arial Unicode MS"/>
          <w:szCs w:val="22"/>
        </w:rPr>
      </w:pPr>
    </w:p>
    <w:p w14:paraId="03279F18" w14:textId="77777777" w:rsidR="002D25CB" w:rsidRPr="00B31EDE" w:rsidRDefault="002D25CB" w:rsidP="002D25CB">
      <w:pPr>
        <w:rPr>
          <w:rFonts w:ascii="Franklin Gothic Book" w:eastAsia="Arial Unicode MS" w:hAnsi="Franklin Gothic Book" w:cs="Arial Unicode MS"/>
          <w:szCs w:val="22"/>
        </w:rPr>
      </w:pPr>
    </w:p>
    <w:p w14:paraId="220EFC9D" w14:textId="77777777" w:rsidR="002D25CB" w:rsidRPr="005527BA" w:rsidRDefault="002D25CB" w:rsidP="00B31EDE">
      <w:pPr>
        <w:pBdr>
          <w:top w:val="single" w:sz="4" w:space="1" w:color="auto"/>
          <w:bottom w:val="single" w:sz="4" w:space="1" w:color="auto"/>
        </w:pBdr>
        <w:shd w:val="clear" w:color="auto" w:fill="005B8C"/>
        <w:spacing w:before="360" w:after="120"/>
        <w:jc w:val="center"/>
        <w:rPr>
          <w:rFonts w:ascii="Franklin Gothic Book" w:hAnsi="Franklin Gothic Book"/>
          <w:b/>
          <w:color w:val="FFFFFF"/>
        </w:rPr>
      </w:pPr>
      <w:r w:rsidRPr="005527BA">
        <w:rPr>
          <w:rFonts w:ascii="Franklin Gothic Book" w:hAnsi="Franklin Gothic Book"/>
          <w:b/>
          <w:color w:val="FFFFFF"/>
        </w:rPr>
        <w:t>OBJETIVOS DEL PROYECTO</w:t>
      </w:r>
    </w:p>
    <w:p w14:paraId="61F7519F" w14:textId="17D027BA" w:rsidR="00604499" w:rsidRDefault="00604499" w:rsidP="002D25CB">
      <w:pPr>
        <w:numPr>
          <w:ilvl w:val="0"/>
          <w:numId w:val="3"/>
        </w:numPr>
        <w:spacing w:before="360" w:after="120"/>
        <w:jc w:val="both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Objetivo general:</w:t>
      </w:r>
    </w:p>
    <w:p w14:paraId="33FDE2EA" w14:textId="345DC9DE" w:rsidR="002D25CB" w:rsidRPr="00B31EDE" w:rsidRDefault="002D25CB" w:rsidP="002D25CB">
      <w:pPr>
        <w:numPr>
          <w:ilvl w:val="0"/>
          <w:numId w:val="3"/>
        </w:numPr>
        <w:spacing w:before="360" w:after="120"/>
        <w:jc w:val="both"/>
        <w:rPr>
          <w:rFonts w:ascii="Franklin Gothic Book" w:hAnsi="Franklin Gothic Book"/>
          <w:b/>
        </w:rPr>
      </w:pPr>
      <w:r w:rsidRPr="00B31EDE">
        <w:rPr>
          <w:rFonts w:ascii="Franklin Gothic Book" w:hAnsi="Franklin Gothic Book"/>
          <w:b/>
        </w:rPr>
        <w:t>Objetivo</w:t>
      </w:r>
      <w:r w:rsidR="00604499">
        <w:rPr>
          <w:rFonts w:ascii="Franklin Gothic Book" w:hAnsi="Franklin Gothic Book"/>
          <w:b/>
        </w:rPr>
        <w:t xml:space="preserve"> específico</w:t>
      </w:r>
      <w:r w:rsidRPr="00B31EDE">
        <w:rPr>
          <w:rFonts w:ascii="Franklin Gothic Book" w:hAnsi="Franklin Gothic Book"/>
          <w:b/>
        </w:rPr>
        <w:t xml:space="preserve"> 1:</w:t>
      </w:r>
    </w:p>
    <w:p w14:paraId="2DF6E740" w14:textId="5FA3C381" w:rsidR="002D25CB" w:rsidRPr="00B31EDE" w:rsidRDefault="002D25CB" w:rsidP="002D25CB">
      <w:pPr>
        <w:numPr>
          <w:ilvl w:val="0"/>
          <w:numId w:val="3"/>
        </w:numPr>
        <w:spacing w:before="360" w:after="120"/>
        <w:jc w:val="both"/>
        <w:rPr>
          <w:rFonts w:ascii="Franklin Gothic Book" w:hAnsi="Franklin Gothic Book"/>
          <w:b/>
        </w:rPr>
      </w:pPr>
      <w:r w:rsidRPr="00B31EDE">
        <w:rPr>
          <w:rFonts w:ascii="Franklin Gothic Book" w:hAnsi="Franklin Gothic Book"/>
          <w:b/>
        </w:rPr>
        <w:t xml:space="preserve">Objetivo </w:t>
      </w:r>
      <w:r w:rsidR="00604499">
        <w:rPr>
          <w:rFonts w:ascii="Franklin Gothic Book" w:hAnsi="Franklin Gothic Book"/>
          <w:b/>
        </w:rPr>
        <w:t xml:space="preserve">específico </w:t>
      </w:r>
      <w:r w:rsidRPr="00B31EDE">
        <w:rPr>
          <w:rFonts w:ascii="Franklin Gothic Book" w:hAnsi="Franklin Gothic Book"/>
          <w:b/>
        </w:rPr>
        <w:t>2:</w:t>
      </w:r>
    </w:p>
    <w:p w14:paraId="1B9290B5" w14:textId="41C867BE" w:rsidR="006626A0" w:rsidRPr="00B31EDE" w:rsidRDefault="002D25CB" w:rsidP="002D25CB">
      <w:pPr>
        <w:numPr>
          <w:ilvl w:val="0"/>
          <w:numId w:val="3"/>
        </w:numPr>
        <w:spacing w:before="360" w:after="120"/>
        <w:jc w:val="both"/>
        <w:rPr>
          <w:rFonts w:ascii="Franklin Gothic Book" w:hAnsi="Franklin Gothic Book"/>
          <w:b/>
        </w:rPr>
      </w:pPr>
      <w:r w:rsidRPr="00B31EDE">
        <w:rPr>
          <w:rFonts w:ascii="Franklin Gothic Book" w:hAnsi="Franklin Gothic Book"/>
          <w:b/>
        </w:rPr>
        <w:t>………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71"/>
      </w:tblGrid>
      <w:tr w:rsidR="00E975B5" w14:paraId="33C01926" w14:textId="77777777" w:rsidTr="00070664">
        <w:tc>
          <w:tcPr>
            <w:tcW w:w="10071" w:type="dxa"/>
            <w:shd w:val="clear" w:color="auto" w:fill="D9D9D9" w:themeFill="background1" w:themeFillShade="D9"/>
          </w:tcPr>
          <w:p w14:paraId="54783F55" w14:textId="77777777" w:rsidR="00E975B5" w:rsidRPr="00AD33AA" w:rsidRDefault="00E975B5" w:rsidP="00E975B5">
            <w:pPr>
              <w:spacing w:before="360" w:after="120"/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Si el proyecto es </w:t>
            </w:r>
            <w:r w:rsidRPr="00070664">
              <w:rPr>
                <w:rFonts w:ascii="Franklin Gothic Book" w:hAnsi="Franklin Gothic Book"/>
                <w:b/>
                <w:bCs/>
              </w:rPr>
              <w:t>continuación de otro PID anterior</w:t>
            </w:r>
            <w:r>
              <w:rPr>
                <w:rFonts w:ascii="Franklin Gothic Book" w:hAnsi="Franklin Gothic Book"/>
              </w:rPr>
              <w:t xml:space="preserve"> incluir a continuación los objetivos específicos que se van a desarrollar:</w:t>
            </w:r>
          </w:p>
          <w:p w14:paraId="5D0D22D2" w14:textId="77777777" w:rsidR="00E975B5" w:rsidRDefault="00E975B5" w:rsidP="00B62692">
            <w:pPr>
              <w:numPr>
                <w:ilvl w:val="0"/>
                <w:numId w:val="3"/>
              </w:numPr>
              <w:spacing w:before="360" w:after="120"/>
              <w:jc w:val="both"/>
              <w:rPr>
                <w:rFonts w:ascii="Franklin Gothic Book" w:hAnsi="Franklin Gothic Book"/>
                <w:b/>
              </w:rPr>
            </w:pPr>
            <w:r w:rsidRPr="00B31EDE">
              <w:rPr>
                <w:rFonts w:ascii="Franklin Gothic Book" w:hAnsi="Franklin Gothic Book"/>
                <w:b/>
              </w:rPr>
              <w:t xml:space="preserve">Objetivo </w:t>
            </w:r>
            <w:r>
              <w:rPr>
                <w:rFonts w:ascii="Franklin Gothic Book" w:hAnsi="Franklin Gothic Book"/>
                <w:b/>
              </w:rPr>
              <w:t>específico 1</w:t>
            </w:r>
            <w:r w:rsidRPr="00B31EDE">
              <w:rPr>
                <w:rFonts w:ascii="Franklin Gothic Book" w:hAnsi="Franklin Gothic Book"/>
                <w:b/>
              </w:rPr>
              <w:t>:</w:t>
            </w:r>
          </w:p>
          <w:p w14:paraId="317FABC1" w14:textId="77777777" w:rsidR="00E02B50" w:rsidRDefault="00E02B50" w:rsidP="00B62692">
            <w:pPr>
              <w:numPr>
                <w:ilvl w:val="0"/>
                <w:numId w:val="3"/>
              </w:numPr>
              <w:spacing w:before="360" w:after="120"/>
              <w:jc w:val="both"/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</w:rPr>
              <w:t>Objetivo específico 2:</w:t>
            </w:r>
          </w:p>
          <w:p w14:paraId="0D91F712" w14:textId="26DA7532" w:rsidR="00E02B50" w:rsidRPr="00E02B50" w:rsidRDefault="00E02B50" w:rsidP="00B62692">
            <w:pPr>
              <w:numPr>
                <w:ilvl w:val="0"/>
                <w:numId w:val="3"/>
              </w:numPr>
              <w:spacing w:before="360" w:after="120"/>
              <w:jc w:val="both"/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</w:rPr>
              <w:t>…</w:t>
            </w:r>
          </w:p>
        </w:tc>
      </w:tr>
    </w:tbl>
    <w:p w14:paraId="5DDF4581" w14:textId="09D42876" w:rsidR="002D25CB" w:rsidRPr="00406B9C" w:rsidRDefault="002D25CB" w:rsidP="006626A0">
      <w:pPr>
        <w:spacing w:before="360" w:after="120"/>
        <w:jc w:val="both"/>
        <w:rPr>
          <w:rFonts w:ascii="Franklin Gothic Book" w:hAnsi="Franklin Gothic Book"/>
        </w:rPr>
      </w:pPr>
    </w:p>
    <w:p w14:paraId="245301E3" w14:textId="77777777" w:rsidR="002D25CB" w:rsidRPr="00B31EDE" w:rsidRDefault="002D25CB" w:rsidP="002D25CB">
      <w:pPr>
        <w:spacing w:before="360" w:after="120"/>
        <w:jc w:val="center"/>
        <w:rPr>
          <w:rFonts w:ascii="Franklin Gothic Book" w:hAnsi="Franklin Gothic Book"/>
          <w:b/>
        </w:rPr>
      </w:pPr>
    </w:p>
    <w:p w14:paraId="1F7C316A" w14:textId="77777777" w:rsidR="002D25CB" w:rsidRPr="00B31EDE" w:rsidRDefault="002D25CB" w:rsidP="002D25CB">
      <w:pPr>
        <w:ind w:left="-900"/>
        <w:rPr>
          <w:rFonts w:ascii="Franklin Gothic Book" w:eastAsia="Arial Unicode MS" w:hAnsi="Franklin Gothic Book" w:cs="Arial Unicode MS"/>
          <w:szCs w:val="22"/>
        </w:rPr>
        <w:sectPr w:rsidR="002D25CB" w:rsidRPr="00B31EDE">
          <w:pgSz w:w="11906" w:h="16838" w:code="9"/>
          <w:pgMar w:top="1344" w:right="748" w:bottom="1259" w:left="1077" w:header="680" w:footer="488" w:gutter="0"/>
          <w:cols w:space="708"/>
          <w:docGrid w:linePitch="360"/>
        </w:sectPr>
      </w:pPr>
    </w:p>
    <w:p w14:paraId="7A808213" w14:textId="77777777" w:rsidR="002D25CB" w:rsidRPr="00F65CCB" w:rsidRDefault="002D25CB" w:rsidP="002D25CB">
      <w:pPr>
        <w:spacing w:before="360" w:after="120"/>
        <w:jc w:val="center"/>
        <w:rPr>
          <w:rFonts w:ascii="Franklin Gothic Book" w:hAnsi="Franklin Gothic Book"/>
        </w:rPr>
      </w:pPr>
    </w:p>
    <w:p w14:paraId="2F0B198D" w14:textId="4C04466A" w:rsidR="002D25CB" w:rsidRPr="00F65CCB" w:rsidRDefault="002D25CB" w:rsidP="00B31EDE">
      <w:pPr>
        <w:pBdr>
          <w:top w:val="single" w:sz="4" w:space="1" w:color="auto"/>
          <w:bottom w:val="single" w:sz="4" w:space="1" w:color="auto"/>
        </w:pBdr>
        <w:shd w:val="clear" w:color="auto" w:fill="005B8C"/>
        <w:spacing w:before="360" w:after="120"/>
        <w:jc w:val="center"/>
        <w:rPr>
          <w:rFonts w:ascii="Franklin Gothic Book" w:hAnsi="Franklin Gothic Book"/>
          <w:b/>
          <w:color w:val="FFFFFF"/>
        </w:rPr>
      </w:pPr>
      <w:r w:rsidRPr="00F65CCB">
        <w:rPr>
          <w:rFonts w:ascii="Franklin Gothic Book" w:hAnsi="Franklin Gothic Book"/>
          <w:b/>
          <w:color w:val="FFFFFF"/>
        </w:rPr>
        <w:t>PLAN DE TRABAJO</w:t>
      </w:r>
      <w:r w:rsidR="006013A6">
        <w:rPr>
          <w:rFonts w:ascii="Franklin Gothic Book" w:hAnsi="Franklin Gothic Book"/>
          <w:b/>
          <w:color w:val="FFFFFF"/>
        </w:rPr>
        <w:t xml:space="preserve"> (Redactar de forma sintética)</w:t>
      </w:r>
    </w:p>
    <w:p w14:paraId="57DFF96F" w14:textId="77777777" w:rsidR="002D25CB" w:rsidRPr="00B31EDE" w:rsidRDefault="002D25CB" w:rsidP="002D25CB">
      <w:pPr>
        <w:rPr>
          <w:rFonts w:ascii="Franklin Gothic Book" w:eastAsia="Arial Unicode MS" w:hAnsi="Franklin Gothic Book" w:cs="Arial Unicode MS"/>
          <w:b/>
          <w:bCs/>
          <w:szCs w:val="22"/>
        </w:rPr>
      </w:pPr>
    </w:p>
    <w:tbl>
      <w:tblPr>
        <w:tblW w:w="141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3"/>
        <w:gridCol w:w="3544"/>
        <w:gridCol w:w="3969"/>
        <w:gridCol w:w="2835"/>
        <w:gridCol w:w="2409"/>
      </w:tblGrid>
      <w:tr w:rsidR="00D45D3A" w:rsidRPr="00B31EDE" w14:paraId="3CF9CA79" w14:textId="77777777" w:rsidTr="00BF19B4">
        <w:trPr>
          <w:cantSplit/>
          <w:trHeight w:val="210"/>
          <w:tblHeader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5B8C"/>
            <w:vAlign w:val="center"/>
          </w:tcPr>
          <w:p w14:paraId="49E6367C" w14:textId="23166DAF" w:rsidR="00D45D3A" w:rsidRPr="00F65CCB" w:rsidRDefault="00D45D3A" w:rsidP="00255FF3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Objetivo específico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5B8C"/>
            <w:vAlign w:val="center"/>
          </w:tcPr>
          <w:p w14:paraId="4670EE8A" w14:textId="5EE17239" w:rsidR="00D45D3A" w:rsidRPr="00AC5811" w:rsidRDefault="00D45D3A" w:rsidP="00255FF3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color w:val="FFFFFF" w:themeColor="background1"/>
                <w:szCs w:val="22"/>
              </w:rPr>
            </w:pPr>
            <w:r w:rsidRPr="00AC5811">
              <w:rPr>
                <w:rFonts w:ascii="Franklin Gothic Book" w:eastAsia="Arial Unicode MS" w:hAnsi="Franklin Gothic Book" w:cs="Arial Unicode MS"/>
                <w:b/>
                <w:color w:val="FFFFFF" w:themeColor="background1"/>
                <w:szCs w:val="22"/>
              </w:rPr>
              <w:t>Acciones que se van a realizar para conseguir esos objetivos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5B8C"/>
            <w:vAlign w:val="center"/>
          </w:tcPr>
          <w:p w14:paraId="757C0E74" w14:textId="1CA9F099" w:rsidR="00D45D3A" w:rsidRPr="00AC5811" w:rsidRDefault="00255FF3" w:rsidP="00255FF3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color w:val="FFFFFF" w:themeColor="background1"/>
                <w:szCs w:val="22"/>
              </w:rPr>
            </w:pPr>
            <w:r w:rsidRPr="00AC5811">
              <w:rPr>
                <w:rFonts w:ascii="Franklin Gothic Book" w:eastAsia="Arial Unicode MS" w:hAnsi="Franklin Gothic Book" w:cs="Arial Unicode MS"/>
                <w:b/>
                <w:color w:val="FFFFFF" w:themeColor="background1"/>
                <w:szCs w:val="22"/>
              </w:rPr>
              <w:t xml:space="preserve">Instrumentos para recoger los datos y </w:t>
            </w:r>
            <w:r w:rsidRPr="00AC5811">
              <w:rPr>
                <w:rFonts w:ascii="Franklin Gothic Book" w:hAnsi="Franklin Gothic Book" w:cs="Franklin Gothic Book"/>
                <w:color w:val="FFFFFF" w:themeColor="background1"/>
                <w:szCs w:val="24"/>
              </w:rPr>
              <w:t xml:space="preserve">evaluar el impacto de los </w:t>
            </w:r>
            <w:r w:rsidR="00D45D3A" w:rsidRPr="00AC5811" w:rsidDel="00255FF3">
              <w:rPr>
                <w:rFonts w:ascii="Franklin Gothic Book" w:eastAsia="Arial Unicode MS" w:hAnsi="Franklin Gothic Book" w:cs="Franklin Gothic Book"/>
                <w:color w:val="FFFFFF" w:themeColor="background1"/>
                <w:szCs w:val="24"/>
              </w:rPr>
              <w:t>objetivos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5B8C"/>
            <w:vAlign w:val="center"/>
          </w:tcPr>
          <w:p w14:paraId="53CD22C6" w14:textId="36437A36" w:rsidR="00D45D3A" w:rsidRPr="00AC5811" w:rsidRDefault="00255FF3" w:rsidP="00255FF3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color w:val="FFFFFF" w:themeColor="background1"/>
                <w:szCs w:val="22"/>
              </w:rPr>
            </w:pPr>
            <w:r w:rsidRPr="00AC5811">
              <w:rPr>
                <w:rFonts w:ascii="Franklin Gothic Book" w:eastAsia="Arial Unicode MS" w:hAnsi="Franklin Gothic Book" w:cs="Arial Unicode MS"/>
                <w:b/>
                <w:color w:val="FFFFFF" w:themeColor="background1"/>
                <w:szCs w:val="22"/>
              </w:rPr>
              <w:t>Indicadores de logro de los objetivos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5B8C"/>
            <w:vAlign w:val="center"/>
          </w:tcPr>
          <w:p w14:paraId="33436EAE" w14:textId="43043DEC" w:rsidR="00D45D3A" w:rsidRPr="00AC5811" w:rsidRDefault="00D45D3A" w:rsidP="00255FF3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color w:val="FFFFFF" w:themeColor="background1"/>
                <w:szCs w:val="22"/>
              </w:rPr>
            </w:pPr>
            <w:r w:rsidRPr="00AC5811">
              <w:rPr>
                <w:rFonts w:ascii="Franklin Gothic Book" w:eastAsia="Arial Unicode MS" w:hAnsi="Franklin Gothic Book" w:cs="Arial Unicode MS"/>
                <w:b/>
                <w:color w:val="FFFFFF" w:themeColor="background1"/>
                <w:szCs w:val="22"/>
              </w:rPr>
              <w:t>Recursos/apoyos necesarios</w:t>
            </w:r>
          </w:p>
        </w:tc>
      </w:tr>
      <w:tr w:rsidR="00D45D3A" w:rsidRPr="00B31EDE" w14:paraId="14BCF649" w14:textId="77777777" w:rsidTr="00BF19B4">
        <w:trPr>
          <w:trHeight w:val="24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4D7E68" w14:textId="2D790244" w:rsidR="00D45D3A" w:rsidRPr="00B31EDE" w:rsidRDefault="00673602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  <w:r>
              <w:rPr>
                <w:rFonts w:ascii="Franklin Gothic Book" w:eastAsia="Arial Unicode MS" w:hAnsi="Franklin Gothic Book" w:cs="Arial Unicode MS"/>
                <w:szCs w:val="22"/>
              </w:rPr>
              <w:t xml:space="preserve"> Obj. Esp.</w:t>
            </w:r>
            <w:r w:rsidR="00D45D3A">
              <w:rPr>
                <w:rFonts w:ascii="Franklin Gothic Book" w:eastAsia="Arial Unicode MS" w:hAnsi="Franklin Gothic Book" w:cs="Arial Unicode MS"/>
                <w:szCs w:val="22"/>
              </w:rPr>
              <w:t xml:space="preserve"> 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965D0" w14:textId="7EB60BAC" w:rsidR="00D45D3A" w:rsidRPr="00070664" w:rsidRDefault="00D45D3A" w:rsidP="00A562DB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3BEF2" w14:textId="66ACFFD8" w:rsidR="00D45D3A" w:rsidRPr="00070664" w:rsidRDefault="00D45D3A" w:rsidP="00A562DB">
            <w:pPr>
              <w:snapToGrid w:val="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9F22" w14:textId="77777777" w:rsidR="00D45D3A" w:rsidRPr="00070664" w:rsidRDefault="00D45D3A" w:rsidP="00070664">
            <w:pPr>
              <w:snapToGrid w:val="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611059" w14:textId="54501976" w:rsidR="00D45D3A" w:rsidRPr="00070664" w:rsidRDefault="00D45D3A" w:rsidP="00070664">
            <w:pPr>
              <w:snapToGrid w:val="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</w:tr>
      <w:tr w:rsidR="00D45D3A" w:rsidRPr="00B31EDE" w14:paraId="4A29905A" w14:textId="77777777" w:rsidTr="00BF19B4">
        <w:trPr>
          <w:trHeight w:val="24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22F49" w14:textId="77777777" w:rsidR="00D45D3A" w:rsidRPr="00B31EDE" w:rsidRDefault="00D45D3A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CC66E" w14:textId="77777777" w:rsidR="00D45D3A" w:rsidRPr="00B31EDE" w:rsidRDefault="00D45D3A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54BAB" w14:textId="77777777" w:rsidR="00D45D3A" w:rsidRPr="00B31EDE" w:rsidRDefault="00D45D3A">
            <w:pPr>
              <w:snapToGrid w:val="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DE7A" w14:textId="77777777" w:rsidR="00D45D3A" w:rsidRPr="00B31EDE" w:rsidRDefault="00D45D3A">
            <w:pPr>
              <w:snapToGrid w:val="0"/>
              <w:ind w:left="4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C4B391" w14:textId="4FDFABFD" w:rsidR="00D45D3A" w:rsidRPr="00B31EDE" w:rsidRDefault="00D45D3A">
            <w:pPr>
              <w:snapToGrid w:val="0"/>
              <w:ind w:left="4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</w:tr>
      <w:tr w:rsidR="00D45D3A" w:rsidRPr="00B31EDE" w14:paraId="14C09D60" w14:textId="77777777" w:rsidTr="00BF19B4">
        <w:trPr>
          <w:trHeight w:val="24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99308" w14:textId="77777777" w:rsidR="00D45D3A" w:rsidRPr="00B31EDE" w:rsidRDefault="00D45D3A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A4D01" w14:textId="77777777" w:rsidR="00D45D3A" w:rsidRPr="00B31EDE" w:rsidRDefault="00D45D3A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91AEC" w14:textId="77777777" w:rsidR="00D45D3A" w:rsidRPr="00B31EDE" w:rsidRDefault="00D45D3A">
            <w:pPr>
              <w:snapToGrid w:val="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B96B" w14:textId="77777777" w:rsidR="00D45D3A" w:rsidRPr="00B31EDE" w:rsidRDefault="00D45D3A">
            <w:pPr>
              <w:snapToGrid w:val="0"/>
              <w:ind w:left="4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EA9770" w14:textId="35C2CDCB" w:rsidR="00D45D3A" w:rsidRPr="00B31EDE" w:rsidRDefault="00D45D3A">
            <w:pPr>
              <w:snapToGrid w:val="0"/>
              <w:ind w:left="4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</w:tr>
      <w:tr w:rsidR="00D45D3A" w:rsidRPr="00B31EDE" w14:paraId="7ABB8C33" w14:textId="77777777" w:rsidTr="00BF19B4">
        <w:trPr>
          <w:trHeight w:val="24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A17C5" w14:textId="53857342" w:rsidR="00D45D3A" w:rsidRPr="00B31EDE" w:rsidRDefault="00673602" w:rsidP="00057C45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  <w:r>
              <w:rPr>
                <w:rFonts w:ascii="Franklin Gothic Book" w:eastAsia="Arial Unicode MS" w:hAnsi="Franklin Gothic Book" w:cs="Arial Unicode MS"/>
                <w:szCs w:val="22"/>
              </w:rPr>
              <w:t>Obj. Esp. 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EBF0D" w14:textId="77777777" w:rsidR="00D45D3A" w:rsidRPr="00B31EDE" w:rsidRDefault="00D45D3A" w:rsidP="00057C45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43170" w14:textId="77777777" w:rsidR="00D45D3A" w:rsidRPr="00B31EDE" w:rsidRDefault="00D45D3A" w:rsidP="00057C45">
            <w:pPr>
              <w:snapToGrid w:val="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34C6" w14:textId="77777777" w:rsidR="00D45D3A" w:rsidRPr="00B31EDE" w:rsidRDefault="00D45D3A" w:rsidP="00057C45">
            <w:pPr>
              <w:snapToGrid w:val="0"/>
              <w:ind w:left="4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D955C1" w14:textId="0FF7868B" w:rsidR="00D45D3A" w:rsidRPr="00B31EDE" w:rsidRDefault="00D45D3A" w:rsidP="00057C45">
            <w:pPr>
              <w:snapToGrid w:val="0"/>
              <w:ind w:left="4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</w:tr>
      <w:tr w:rsidR="00D45D3A" w:rsidRPr="00B31EDE" w14:paraId="6328F1EE" w14:textId="77777777" w:rsidTr="00BF19B4">
        <w:trPr>
          <w:trHeight w:val="24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8EB65" w14:textId="77777777" w:rsidR="00D45D3A" w:rsidRDefault="00D45D3A" w:rsidP="00057C45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B7441" w14:textId="77777777" w:rsidR="00D45D3A" w:rsidRPr="00B31EDE" w:rsidRDefault="00D45D3A" w:rsidP="00057C45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D779" w14:textId="77777777" w:rsidR="00D45D3A" w:rsidRPr="00B31EDE" w:rsidRDefault="00D45D3A" w:rsidP="00057C45">
            <w:pPr>
              <w:snapToGrid w:val="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1814" w14:textId="77777777" w:rsidR="00D45D3A" w:rsidRPr="00B31EDE" w:rsidRDefault="00D45D3A" w:rsidP="00057C45">
            <w:pPr>
              <w:snapToGrid w:val="0"/>
              <w:ind w:left="4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123284" w14:textId="7983CE37" w:rsidR="00D45D3A" w:rsidRPr="00B31EDE" w:rsidRDefault="00D45D3A" w:rsidP="00057C45">
            <w:pPr>
              <w:snapToGrid w:val="0"/>
              <w:ind w:left="4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</w:tr>
      <w:tr w:rsidR="00D45D3A" w:rsidRPr="00B31EDE" w14:paraId="60F1B0FB" w14:textId="77777777" w:rsidTr="00BF19B4">
        <w:trPr>
          <w:trHeight w:val="24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476E88" w14:textId="77777777" w:rsidR="00D45D3A" w:rsidRDefault="00D45D3A" w:rsidP="00057C45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80497" w14:textId="77777777" w:rsidR="00D45D3A" w:rsidRPr="00B31EDE" w:rsidRDefault="00D45D3A" w:rsidP="00057C45">
            <w:pPr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4DCA3" w14:textId="77777777" w:rsidR="00D45D3A" w:rsidRPr="00B31EDE" w:rsidRDefault="00D45D3A" w:rsidP="00057C45">
            <w:pPr>
              <w:snapToGrid w:val="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D877" w14:textId="77777777" w:rsidR="00D45D3A" w:rsidRPr="00B31EDE" w:rsidRDefault="00D45D3A" w:rsidP="00057C45">
            <w:pPr>
              <w:snapToGrid w:val="0"/>
              <w:ind w:left="4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A113381" w14:textId="012D0CF6" w:rsidR="00D45D3A" w:rsidRPr="00B31EDE" w:rsidRDefault="00D45D3A" w:rsidP="00057C45">
            <w:pPr>
              <w:snapToGrid w:val="0"/>
              <w:ind w:left="40"/>
              <w:rPr>
                <w:rFonts w:ascii="Franklin Gothic Book" w:eastAsia="Arial Unicode MS" w:hAnsi="Franklin Gothic Book" w:cs="Arial Unicode MS"/>
                <w:szCs w:val="22"/>
              </w:rPr>
            </w:pPr>
          </w:p>
        </w:tc>
      </w:tr>
    </w:tbl>
    <w:p w14:paraId="0809BF45" w14:textId="77777777" w:rsidR="0006788A" w:rsidRDefault="0006788A" w:rsidP="002D25CB">
      <w:pPr>
        <w:spacing w:before="360" w:after="120"/>
        <w:jc w:val="center"/>
        <w:rPr>
          <w:rFonts w:ascii="Franklin Gothic Book" w:hAnsi="Franklin Gothic Book"/>
        </w:rPr>
        <w:sectPr w:rsidR="0006788A">
          <w:pgSz w:w="16838" w:h="11899" w:orient="landscape" w:code="9"/>
          <w:pgMar w:top="748" w:right="1259" w:bottom="1077" w:left="1344" w:header="680" w:footer="488" w:gutter="0"/>
          <w:cols w:space="708"/>
          <w:docGrid w:linePitch="360"/>
        </w:sectPr>
      </w:pPr>
    </w:p>
    <w:p w14:paraId="60480A7D" w14:textId="77777777" w:rsidR="0006788A" w:rsidRPr="00F65CCB" w:rsidRDefault="0006788A" w:rsidP="0006788A">
      <w:pPr>
        <w:pBdr>
          <w:top w:val="single" w:sz="4" w:space="1" w:color="auto"/>
          <w:bottom w:val="single" w:sz="4" w:space="1" w:color="auto"/>
        </w:pBdr>
        <w:shd w:val="clear" w:color="auto" w:fill="005B8C"/>
        <w:spacing w:before="360" w:after="120"/>
        <w:jc w:val="center"/>
        <w:rPr>
          <w:rFonts w:ascii="Franklin Gothic Book" w:hAnsi="Franklin Gothic Book"/>
          <w:b/>
          <w:color w:val="FFFFFF"/>
        </w:rPr>
      </w:pPr>
      <w:r w:rsidRPr="00F65CCB">
        <w:rPr>
          <w:rFonts w:ascii="Franklin Gothic Book" w:hAnsi="Franklin Gothic Book"/>
          <w:b/>
          <w:color w:val="FFFFFF"/>
        </w:rPr>
        <w:lastRenderedPageBreak/>
        <w:t>RESULTADOS ESPERADOS</w:t>
      </w:r>
    </w:p>
    <w:p w14:paraId="46C74436" w14:textId="77777777" w:rsidR="0006788A" w:rsidRPr="00070664" w:rsidRDefault="0006788A" w:rsidP="0006788A">
      <w:pPr>
        <w:pStyle w:val="Titulo1"/>
        <w:numPr>
          <w:ilvl w:val="0"/>
          <w:numId w:val="0"/>
        </w:numP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</w:pPr>
      <w:r w:rsidRPr="00070664">
        <w:rPr>
          <w:rFonts w:ascii="Franklin Gothic Book" w:hAnsi="Franklin Gothic Book" w:cs="Franklin Gothic Book"/>
          <w:bCs/>
          <w:color w:val="000000" w:themeColor="text1"/>
          <w:sz w:val="24"/>
          <w:szCs w:val="24"/>
          <w:lang w:val="es-ES"/>
        </w:rPr>
        <w:t>¿Qué resultados se espera obtener?</w:t>
      </w:r>
      <w:r w:rsidRPr="00070664">
        <w:rPr>
          <w:rFonts w:ascii="Franklin Gothic Book" w:hAnsi="Franklin Gothic Book" w:cs="Franklin Gothic Book"/>
          <w:b w:val="0"/>
          <w:color w:val="000000" w:themeColor="text1"/>
          <w:sz w:val="24"/>
          <w:szCs w:val="24"/>
          <w:lang w:val="es-ES"/>
        </w:rPr>
        <w:t xml:space="preserve"> </w:t>
      </w:r>
      <w:r w:rsidRPr="003A5581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A partir de los instrumentos de evaluación o mecanismos de control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, ¿</w:t>
      </w:r>
      <w:r w:rsidRPr="003A5581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qué resultados se 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espera</w:t>
      </w:r>
      <w:r w:rsidRPr="003A5581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 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obtener</w:t>
      </w:r>
      <w:r w:rsidRPr="003A5581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? ¿Qué materiales y/o productos 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se espera elaborar o diseñar</w:t>
      </w:r>
      <w:r w:rsidRPr="003A5581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 en el marco del proyecto? (Ej. 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p</w:t>
      </w:r>
      <w:r w:rsidRPr="003A5581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ublicaciones, aplicaciones informáticas, juegos, 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diseño de cursos </w:t>
      </w:r>
      <w:r w:rsidRPr="0032510D">
        <w:rPr>
          <w:rFonts w:ascii="Franklin Gothic Book" w:hAnsi="Franklin Gothic Book" w:cs="Franklin Gothic Book"/>
          <w:b w:val="0"/>
          <w:i/>
          <w:iCs/>
          <w:color w:val="808080" w:themeColor="background1" w:themeShade="80"/>
          <w:sz w:val="24"/>
          <w:szCs w:val="24"/>
          <w:lang w:val="es-ES"/>
        </w:rPr>
        <w:t>online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, </w:t>
      </w:r>
      <w:r w:rsidRPr="003A5581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etc.)</w:t>
      </w:r>
      <w:r w:rsidRPr="00F86BF4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 ¿</w:t>
      </w:r>
      <w:r w:rsidRPr="00070664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Quiénes 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y cuántos, aproximadamente, serán los</w:t>
      </w:r>
      <w:r w:rsidRPr="00070664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 beneficiarios 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directos </w:t>
      </w:r>
      <w:r w:rsidRPr="00070664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del proyecto? (Ej. 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e</w:t>
      </w:r>
      <w:r w:rsidRPr="00070664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studiantes, profesorado, instituciones, etc.)</w:t>
      </w:r>
    </w:p>
    <w:p w14:paraId="6590AD8C" w14:textId="77777777" w:rsidR="0006788A" w:rsidRPr="00B31EDE" w:rsidRDefault="0006788A" w:rsidP="0006788A">
      <w:pPr>
        <w:spacing w:before="360" w:after="120"/>
        <w:jc w:val="center"/>
        <w:rPr>
          <w:rFonts w:ascii="Franklin Gothic Book" w:hAnsi="Franklin Gothic Book"/>
        </w:rPr>
      </w:pPr>
    </w:p>
    <w:p w14:paraId="7A5EBD35" w14:textId="77777777" w:rsidR="0006788A" w:rsidRPr="00F65CCB" w:rsidRDefault="0006788A" w:rsidP="0006788A">
      <w:pPr>
        <w:spacing w:before="360" w:after="120"/>
        <w:rPr>
          <w:rFonts w:ascii="Franklin Gothic Book" w:hAnsi="Franklin Gothic Book"/>
        </w:rPr>
      </w:pPr>
    </w:p>
    <w:p w14:paraId="1F8D82EE" w14:textId="77777777" w:rsidR="0006788A" w:rsidRPr="00F65CCB" w:rsidRDefault="0006788A" w:rsidP="0006788A">
      <w:pPr>
        <w:pBdr>
          <w:top w:val="single" w:sz="4" w:space="1" w:color="auto"/>
          <w:bottom w:val="single" w:sz="4" w:space="1" w:color="auto"/>
        </w:pBdr>
        <w:shd w:val="clear" w:color="auto" w:fill="005B8C"/>
        <w:spacing w:before="360" w:after="120"/>
        <w:jc w:val="center"/>
        <w:rPr>
          <w:rFonts w:ascii="Franklin Gothic Book" w:hAnsi="Franklin Gothic Book"/>
          <w:b/>
          <w:color w:val="FFFFFF"/>
        </w:rPr>
      </w:pPr>
      <w:r>
        <w:rPr>
          <w:rFonts w:ascii="Franklin Gothic Book" w:hAnsi="Franklin Gothic Book"/>
          <w:b/>
          <w:color w:val="FFFFFF"/>
        </w:rPr>
        <w:t>PLAN DE DIFUSIÓN</w:t>
      </w:r>
      <w:r w:rsidRPr="00F65CCB">
        <w:rPr>
          <w:rFonts w:ascii="Franklin Gothic Book" w:hAnsi="Franklin Gothic Book"/>
          <w:b/>
          <w:color w:val="FFFFFF"/>
        </w:rPr>
        <w:t xml:space="preserve"> </w:t>
      </w:r>
      <w:r>
        <w:rPr>
          <w:rFonts w:ascii="Franklin Gothic Book" w:hAnsi="Franklin Gothic Book"/>
          <w:b/>
          <w:color w:val="FFFFFF"/>
        </w:rPr>
        <w:t xml:space="preserve">DEL </w:t>
      </w:r>
      <w:r w:rsidRPr="00F65CCB">
        <w:rPr>
          <w:rFonts w:ascii="Franklin Gothic Book" w:hAnsi="Franklin Gothic Book"/>
          <w:b/>
          <w:color w:val="FFFFFF"/>
        </w:rPr>
        <w:t>PROYECTO</w:t>
      </w:r>
    </w:p>
    <w:p w14:paraId="12E4B4DD" w14:textId="77777777" w:rsidR="0006788A" w:rsidRPr="00070664" w:rsidRDefault="0006788A" w:rsidP="0006788A">
      <w:pPr>
        <w:pStyle w:val="Titulo1"/>
        <w:numPr>
          <w:ilvl w:val="0"/>
          <w:numId w:val="0"/>
        </w:numPr>
        <w:rPr>
          <w:rFonts w:ascii="Franklin Gothic Book" w:hAnsi="Franklin Gothic Book" w:cs="Franklin Gothic Book"/>
          <w:color w:val="808080" w:themeColor="background1" w:themeShade="80"/>
          <w:szCs w:val="24"/>
        </w:rPr>
      </w:pPr>
      <w:r w:rsidRPr="00070664">
        <w:rPr>
          <w:rFonts w:ascii="Franklin Gothic Book" w:hAnsi="Franklin Gothic Book" w:cs="Franklin Gothic Book"/>
          <w:bCs/>
          <w:color w:val="000000" w:themeColor="text1"/>
          <w:sz w:val="24"/>
          <w:szCs w:val="24"/>
          <w:lang w:val="es-ES"/>
        </w:rPr>
        <w:t>Plan de difusión del proyecto</w:t>
      </w:r>
      <w:r w:rsidRPr="00070664">
        <w:rPr>
          <w:rFonts w:ascii="Franklin Gothic Book" w:hAnsi="Franklin Gothic Book" w:cs="Franklin Gothic Book"/>
          <w:b w:val="0"/>
          <w:color w:val="000000" w:themeColor="text1"/>
          <w:sz w:val="24"/>
          <w:szCs w:val="24"/>
          <w:lang w:val="es-ES"/>
        </w:rPr>
        <w:t xml:space="preserve"> </w:t>
      </w:r>
      <w:r w:rsidRPr="00032D4D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¿Cómo se van a difundir los resultados?</w:t>
      </w:r>
      <w:r w:rsidRPr="00070664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 (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Participación</w:t>
      </w:r>
      <w:r w:rsidRPr="00070664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 en congresos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 o jornadas de innovación, participación en plataformas eLearning, redes sociales del proyecto</w:t>
      </w:r>
      <w:r w:rsidRPr="00070664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, 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u otro medio, lugar, etc. en el que se evidencie la difusión del proyecto</w:t>
      </w:r>
      <w:r w:rsidRPr="00070664"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>)</w:t>
      </w:r>
      <w:r>
        <w:rPr>
          <w:rFonts w:ascii="Franklin Gothic Book" w:hAnsi="Franklin Gothic Book" w:cs="Franklin Gothic Book"/>
          <w:b w:val="0"/>
          <w:color w:val="808080" w:themeColor="background1" w:themeShade="80"/>
          <w:sz w:val="24"/>
          <w:szCs w:val="24"/>
          <w:lang w:val="es-ES"/>
        </w:rPr>
        <w:t xml:space="preserve"> </w:t>
      </w:r>
    </w:p>
    <w:p w14:paraId="6AFB31F0" w14:textId="77777777" w:rsidR="0006788A" w:rsidRPr="00B31EDE" w:rsidRDefault="0006788A" w:rsidP="0006788A">
      <w:pPr>
        <w:spacing w:before="360" w:after="120"/>
        <w:rPr>
          <w:rFonts w:ascii="Franklin Gothic Book" w:hAnsi="Franklin Gothic Book"/>
        </w:rPr>
      </w:pPr>
    </w:p>
    <w:p w14:paraId="41B7B21C" w14:textId="77777777" w:rsidR="0006788A" w:rsidRPr="00B31EDE" w:rsidRDefault="0006788A" w:rsidP="0006788A">
      <w:pPr>
        <w:spacing w:before="360" w:after="120"/>
        <w:rPr>
          <w:rFonts w:ascii="Franklin Gothic Book" w:hAnsi="Franklin Gothic Book"/>
        </w:rPr>
      </w:pPr>
    </w:p>
    <w:p w14:paraId="1F202A38" w14:textId="77777777" w:rsidR="002D25CB" w:rsidRDefault="002D25CB" w:rsidP="002D25CB">
      <w:pPr>
        <w:spacing w:before="360" w:after="120"/>
        <w:jc w:val="center"/>
        <w:rPr>
          <w:rFonts w:ascii="Franklin Gothic Book" w:hAnsi="Franklin Gothic Book"/>
        </w:rPr>
      </w:pPr>
    </w:p>
    <w:p w14:paraId="294613B9" w14:textId="77777777" w:rsidR="0006788A" w:rsidRDefault="0006788A" w:rsidP="002D25CB">
      <w:pPr>
        <w:spacing w:before="360" w:after="120"/>
        <w:jc w:val="center"/>
        <w:rPr>
          <w:rFonts w:ascii="Franklin Gothic Book" w:hAnsi="Franklin Gothic Book"/>
        </w:rPr>
      </w:pPr>
    </w:p>
    <w:p w14:paraId="6E1F4123" w14:textId="77777777" w:rsidR="0006788A" w:rsidRDefault="0006788A" w:rsidP="002D25CB">
      <w:pPr>
        <w:spacing w:before="360" w:after="120"/>
        <w:jc w:val="center"/>
        <w:rPr>
          <w:rFonts w:ascii="Franklin Gothic Book" w:hAnsi="Franklin Gothic Book"/>
        </w:rPr>
      </w:pPr>
    </w:p>
    <w:p w14:paraId="2D21686A" w14:textId="77777777" w:rsidR="0006788A" w:rsidRDefault="0006788A" w:rsidP="002D25CB">
      <w:pPr>
        <w:spacing w:before="360" w:after="120"/>
        <w:jc w:val="center"/>
        <w:rPr>
          <w:rFonts w:ascii="Franklin Gothic Book" w:hAnsi="Franklin Gothic Book"/>
        </w:rPr>
      </w:pPr>
    </w:p>
    <w:p w14:paraId="572FB9E4" w14:textId="77777777" w:rsidR="0006788A" w:rsidRDefault="0006788A" w:rsidP="002D25CB">
      <w:pPr>
        <w:spacing w:before="360" w:after="120"/>
        <w:jc w:val="center"/>
        <w:rPr>
          <w:rFonts w:ascii="Franklin Gothic Book" w:hAnsi="Franklin Gothic Book"/>
        </w:rPr>
        <w:sectPr w:rsidR="0006788A" w:rsidSect="00BF19B4">
          <w:pgSz w:w="11899" w:h="16838" w:code="9"/>
          <w:pgMar w:top="1344" w:right="748" w:bottom="1259" w:left="1077" w:header="680" w:footer="488" w:gutter="0"/>
          <w:cols w:space="708"/>
          <w:docGrid w:linePitch="360"/>
        </w:sectPr>
      </w:pPr>
    </w:p>
    <w:p w14:paraId="5EA8E84B" w14:textId="77777777" w:rsidR="002D25CB" w:rsidRPr="00F65CCB" w:rsidRDefault="002D25CB" w:rsidP="00B31EDE">
      <w:pPr>
        <w:pBdr>
          <w:top w:val="single" w:sz="4" w:space="1" w:color="auto"/>
          <w:bottom w:val="single" w:sz="4" w:space="1" w:color="auto"/>
        </w:pBdr>
        <w:shd w:val="clear" w:color="auto" w:fill="005B8C"/>
        <w:spacing w:before="360" w:after="120"/>
        <w:jc w:val="center"/>
        <w:rPr>
          <w:rFonts w:ascii="Franklin Gothic Book" w:hAnsi="Franklin Gothic Book"/>
          <w:b/>
          <w:color w:val="FFFFFF"/>
        </w:rPr>
      </w:pPr>
      <w:r w:rsidRPr="00F65CCB">
        <w:rPr>
          <w:rFonts w:ascii="Franklin Gothic Book" w:hAnsi="Franklin Gothic Book"/>
          <w:b/>
          <w:color w:val="FFFFFF"/>
        </w:rPr>
        <w:lastRenderedPageBreak/>
        <w:t>TEMPORALIZACIÓN</w:t>
      </w:r>
    </w:p>
    <w:p w14:paraId="10E45B7E" w14:textId="77777777" w:rsidR="002D25CB" w:rsidRPr="00B31EDE" w:rsidRDefault="002D25CB" w:rsidP="002D25CB">
      <w:pPr>
        <w:spacing w:before="360" w:after="120"/>
        <w:rPr>
          <w:rFonts w:ascii="Franklin Gothic Book" w:hAnsi="Franklin Gothic Book"/>
          <w:b/>
        </w:rPr>
      </w:pPr>
      <w:r w:rsidRPr="00B31EDE">
        <w:rPr>
          <w:rFonts w:ascii="Franklin Gothic Book" w:hAnsi="Franklin Gothic Book"/>
          <w:b/>
        </w:rPr>
        <w:t>Fecha de inicio del proyecto:</w:t>
      </w:r>
    </w:p>
    <w:p w14:paraId="2396A6E0" w14:textId="77777777" w:rsidR="002D25CB" w:rsidRPr="00B31EDE" w:rsidRDefault="002D25CB" w:rsidP="002D25CB">
      <w:pPr>
        <w:spacing w:before="360" w:after="120"/>
        <w:rPr>
          <w:rFonts w:ascii="Franklin Gothic Book" w:hAnsi="Franklin Gothic Book"/>
          <w:b/>
        </w:rPr>
      </w:pPr>
      <w:r w:rsidRPr="00B31EDE">
        <w:rPr>
          <w:rFonts w:ascii="Franklin Gothic Book" w:hAnsi="Franklin Gothic Book"/>
          <w:b/>
        </w:rPr>
        <w:t>Fecha prevista de finalización del proyecto:</w:t>
      </w:r>
    </w:p>
    <w:p w14:paraId="658C9865" w14:textId="77777777" w:rsidR="002D25CB" w:rsidRPr="00B31EDE" w:rsidRDefault="002D25CB" w:rsidP="002D25CB">
      <w:pPr>
        <w:spacing w:before="360" w:after="120"/>
        <w:rPr>
          <w:rFonts w:ascii="Franklin Gothic Book" w:hAnsi="Franklin Gothic Book"/>
          <w:b/>
        </w:rPr>
      </w:pPr>
    </w:p>
    <w:tbl>
      <w:tblPr>
        <w:tblW w:w="1388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E82683" w:rsidRPr="00B31EDE" w14:paraId="34BEE575" w14:textId="77777777" w:rsidTr="1D35AE38">
        <w:trPr>
          <w:cantSplit/>
          <w:trHeight w:val="300"/>
          <w:tblHeader/>
          <w:jc w:val="center"/>
        </w:trPr>
        <w:tc>
          <w:tcPr>
            <w:tcW w:w="1068" w:type="dxa"/>
            <w:tcBorders>
              <w:bottom w:val="single" w:sz="4" w:space="0" w:color="000000" w:themeColor="text1"/>
            </w:tcBorders>
            <w:vAlign w:val="center"/>
          </w:tcPr>
          <w:p w14:paraId="5DBF3D4C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  <w:vAlign w:val="center"/>
          </w:tcPr>
          <w:p w14:paraId="0C9F67F3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1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  <w:vAlign w:val="center"/>
          </w:tcPr>
          <w:p w14:paraId="5A6398DD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2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  <w:vAlign w:val="center"/>
          </w:tcPr>
          <w:p w14:paraId="39EC29FB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3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  <w:vAlign w:val="center"/>
          </w:tcPr>
          <w:p w14:paraId="341357E7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4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  <w:vAlign w:val="center"/>
          </w:tcPr>
          <w:p w14:paraId="65200AF6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5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  <w:vAlign w:val="center"/>
          </w:tcPr>
          <w:p w14:paraId="19517B9A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6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  <w:vAlign w:val="center"/>
          </w:tcPr>
          <w:p w14:paraId="65FF7C90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7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  <w:vAlign w:val="center"/>
          </w:tcPr>
          <w:p w14:paraId="155A944E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8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  <w:vAlign w:val="center"/>
          </w:tcPr>
          <w:p w14:paraId="4EF82EB4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9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  <w:vAlign w:val="center"/>
          </w:tcPr>
          <w:p w14:paraId="22249C57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10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5B8C"/>
            <w:vAlign w:val="center"/>
          </w:tcPr>
          <w:p w14:paraId="718E6D20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11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5B8C"/>
            <w:vAlign w:val="center"/>
          </w:tcPr>
          <w:p w14:paraId="7FFD5550" w14:textId="77777777" w:rsidR="002D25CB" w:rsidRPr="00F65CCB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Mes 12</w:t>
            </w:r>
          </w:p>
        </w:tc>
      </w:tr>
      <w:tr w:rsidR="002D25CB" w:rsidRPr="00B31EDE" w14:paraId="7D6D4BB8" w14:textId="77777777" w:rsidTr="00BF19B4">
        <w:trPr>
          <w:trHeight w:val="300"/>
          <w:jc w:val="center"/>
        </w:trPr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</w:tcPr>
          <w:p w14:paraId="1A759C0A" w14:textId="77777777" w:rsidR="002D25CB" w:rsidRPr="00F65CCB" w:rsidRDefault="002D25CB">
            <w:pPr>
              <w:snapToGrid w:val="0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Acción 1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CEFD9A4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87D304A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B233D7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07B9858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0904EA0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B24FDC2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527C6B5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1FEDAC8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91BFA02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152DFEA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4EEE5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DADB2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</w:tr>
      <w:tr w:rsidR="002D25CB" w:rsidRPr="00B31EDE" w14:paraId="7C221B1D" w14:textId="77777777" w:rsidTr="00BF19B4">
        <w:trPr>
          <w:trHeight w:val="300"/>
          <w:jc w:val="center"/>
        </w:trPr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</w:tcPr>
          <w:p w14:paraId="64FECBAD" w14:textId="77777777" w:rsidR="002D25CB" w:rsidRPr="00F65CCB" w:rsidRDefault="002D25CB">
            <w:pPr>
              <w:snapToGrid w:val="0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  <w:r w:rsidRPr="00F65CCB"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  <w:t>Acción 2</w:t>
            </w: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DD8932D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892EB55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75AE861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591BC89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2FAB1CE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6840419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9E323C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CFA0B13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F87CB97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79A4B14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F1555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23A44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</w:tr>
      <w:tr w:rsidR="002D25CB" w:rsidRPr="00B31EDE" w14:paraId="7C8C94EC" w14:textId="77777777" w:rsidTr="00BF19B4">
        <w:trPr>
          <w:trHeight w:val="300"/>
          <w:jc w:val="center"/>
        </w:trPr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</w:tcPr>
          <w:p w14:paraId="437734A0" w14:textId="77777777" w:rsidR="002D25CB" w:rsidRPr="00F65CCB" w:rsidRDefault="002D25CB">
            <w:pPr>
              <w:snapToGrid w:val="0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F2AB92A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50E4E56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0DFF710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B15CEAC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EA65640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E47E2AD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6CFEE06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1EB3A96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833879A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BE5E322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74E12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ABD4B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</w:tr>
      <w:tr w:rsidR="002D25CB" w:rsidRPr="00B31EDE" w14:paraId="2C6B594F" w14:textId="77777777" w:rsidTr="00BF19B4">
        <w:trPr>
          <w:trHeight w:val="300"/>
          <w:jc w:val="center"/>
        </w:trPr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</w:tcPr>
          <w:p w14:paraId="383A2828" w14:textId="77777777" w:rsidR="002D25CB" w:rsidRPr="00F65CCB" w:rsidRDefault="002D25CB">
            <w:pPr>
              <w:snapToGrid w:val="0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A235B47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97176FB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0EE39E7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E3007AB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3A3002B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F4A36C8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D24633C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7FFC0B4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906CF1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4B03231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25712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31C24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</w:tr>
      <w:tr w:rsidR="002D25CB" w:rsidRPr="00B31EDE" w14:paraId="249A9E9D" w14:textId="77777777" w:rsidTr="00BF19B4">
        <w:trPr>
          <w:trHeight w:val="300"/>
          <w:jc w:val="center"/>
        </w:trPr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</w:tcPr>
          <w:p w14:paraId="2D4E0970" w14:textId="77777777" w:rsidR="002D25CB" w:rsidRPr="00F65CCB" w:rsidRDefault="002D25CB">
            <w:pPr>
              <w:snapToGrid w:val="0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5CCCA15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C714A8A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14571D6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02D198D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D3A04E6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5DABAC1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33B57BA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6A15DB3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79481C9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743A2C1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7C2CC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8C92E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</w:tr>
      <w:tr w:rsidR="002D25CB" w:rsidRPr="00B31EDE" w14:paraId="74D12FE6" w14:textId="77777777" w:rsidTr="00BF19B4">
        <w:trPr>
          <w:trHeight w:val="300"/>
          <w:jc w:val="center"/>
        </w:trPr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</w:tcPr>
          <w:p w14:paraId="5AC3A9A7" w14:textId="77777777" w:rsidR="002D25CB" w:rsidRPr="00F65CCB" w:rsidRDefault="002D25CB">
            <w:pPr>
              <w:snapToGrid w:val="0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F50437C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539C163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3BCEEE5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225B1AA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B1DA4F1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B4D97C0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C397AA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C9E126C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735A5E2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029911E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0E058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B95DE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</w:tr>
      <w:tr w:rsidR="002D25CB" w:rsidRPr="00B31EDE" w14:paraId="01710609" w14:textId="77777777" w:rsidTr="00BF19B4">
        <w:trPr>
          <w:trHeight w:val="300"/>
          <w:jc w:val="center"/>
        </w:trPr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005B8C"/>
          </w:tcPr>
          <w:p w14:paraId="18278AFC" w14:textId="77777777" w:rsidR="002D25CB" w:rsidRPr="00F65CCB" w:rsidRDefault="002D25CB">
            <w:pPr>
              <w:snapToGrid w:val="0"/>
              <w:rPr>
                <w:rFonts w:ascii="Franklin Gothic Book" w:eastAsia="Arial Unicode MS" w:hAnsi="Franklin Gothic Book" w:cs="Arial Unicode MS"/>
                <w:b/>
                <w:bCs/>
                <w:color w:val="FFFFFF"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00BA5E9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9E8B69C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FB245C8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52BCB98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C2E5A10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941FB77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358F466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6A4C3AD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F3766D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C12FE61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58D5B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CA5CB" w14:textId="77777777" w:rsidR="002D25CB" w:rsidRPr="00B31EDE" w:rsidRDefault="002D25CB">
            <w:pPr>
              <w:snapToGrid w:val="0"/>
              <w:jc w:val="center"/>
              <w:rPr>
                <w:rFonts w:ascii="Franklin Gothic Book" w:eastAsia="Arial Unicode MS" w:hAnsi="Franklin Gothic Book" w:cs="Arial Unicode MS"/>
                <w:b/>
                <w:bCs/>
                <w:szCs w:val="22"/>
              </w:rPr>
            </w:pPr>
          </w:p>
        </w:tc>
      </w:tr>
    </w:tbl>
    <w:p w14:paraId="68013DF7" w14:textId="77777777" w:rsidR="002D25CB" w:rsidRPr="00B31EDE" w:rsidRDefault="002D25CB" w:rsidP="002D25CB">
      <w:pPr>
        <w:spacing w:before="360" w:after="120"/>
        <w:rPr>
          <w:rFonts w:ascii="Franklin Gothic Book" w:hAnsi="Franklin Gothic Book"/>
          <w:b/>
        </w:rPr>
        <w:sectPr w:rsidR="002D25CB" w:rsidRPr="00B31EDE">
          <w:pgSz w:w="16838" w:h="11899" w:orient="landscape" w:code="9"/>
          <w:pgMar w:top="748" w:right="1259" w:bottom="1077" w:left="1344" w:header="680" w:footer="488" w:gutter="0"/>
          <w:cols w:space="708"/>
          <w:docGrid w:linePitch="360"/>
        </w:sectPr>
      </w:pPr>
    </w:p>
    <w:p w14:paraId="5C2B0E2D" w14:textId="5886917C" w:rsidR="005C319A" w:rsidRPr="0050217F" w:rsidRDefault="005C319A" w:rsidP="00EA6AF1">
      <w:pPr>
        <w:rPr>
          <w:rFonts w:ascii="Franklin Gothic Book" w:hAnsi="Franklin Gothic Book"/>
          <w:b/>
          <w:bCs/>
        </w:rPr>
      </w:pPr>
      <w:r w:rsidRPr="0050217F">
        <w:rPr>
          <w:rFonts w:ascii="Franklin Gothic Book" w:hAnsi="Franklin Gothic Book"/>
          <w:b/>
          <w:bCs/>
        </w:rPr>
        <w:lastRenderedPageBreak/>
        <w:t>Referencias bibliográficas</w:t>
      </w:r>
    </w:p>
    <w:p w14:paraId="13195E68" w14:textId="77777777" w:rsidR="002D25CB" w:rsidRPr="00EA6AF1" w:rsidRDefault="002D25CB" w:rsidP="005C319A">
      <w:pPr>
        <w:tabs>
          <w:tab w:val="left" w:pos="6128"/>
        </w:tabs>
        <w:rPr>
          <w:rFonts w:ascii="Franklin Gothic Book" w:hAnsi="Franklin Gothic Book"/>
        </w:rPr>
      </w:pPr>
    </w:p>
    <w:sectPr w:rsidR="002D25CB" w:rsidRPr="00EA6AF1" w:rsidSect="002D25CB">
      <w:pgSz w:w="11899" w:h="16838" w:code="9"/>
      <w:pgMar w:top="1344" w:right="748" w:bottom="1259" w:left="1077" w:header="680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C8B5D" w14:textId="77777777" w:rsidR="005E2075" w:rsidRDefault="005E2075">
      <w:r>
        <w:separator/>
      </w:r>
    </w:p>
  </w:endnote>
  <w:endnote w:type="continuationSeparator" w:id="0">
    <w:p w14:paraId="2CB1036E" w14:textId="77777777" w:rsidR="005E2075" w:rsidRDefault="005E2075">
      <w:r>
        <w:continuationSeparator/>
      </w:r>
    </w:p>
  </w:endnote>
  <w:endnote w:type="continuationNotice" w:id="1">
    <w:p w14:paraId="518FD28F" w14:textId="77777777" w:rsidR="005E2075" w:rsidRDefault="005E20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29C36" w14:textId="51E08F16" w:rsidR="005D201D" w:rsidRDefault="00475FD1" w:rsidP="005D201D">
    <w:pPr>
      <w:tabs>
        <w:tab w:val="center" w:pos="4252"/>
        <w:tab w:val="right" w:pos="8504"/>
      </w:tabs>
      <w:ind w:left="-142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B44E3F" wp14:editId="0EAB04B7">
          <wp:simplePos x="0" y="0"/>
          <wp:positionH relativeFrom="page">
            <wp:posOffset>6019800</wp:posOffset>
          </wp:positionH>
          <wp:positionV relativeFrom="page">
            <wp:posOffset>9883140</wp:posOffset>
          </wp:positionV>
          <wp:extent cx="495300" cy="2476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EE0360" w14:textId="77777777" w:rsidR="006F0450" w:rsidRPr="00BE71AA" w:rsidRDefault="006F0450" w:rsidP="006F0450">
    <w:pPr>
      <w:tabs>
        <w:tab w:val="center" w:pos="4252"/>
      </w:tabs>
      <w:ind w:right="-285"/>
      <w:jc w:val="center"/>
      <w:rPr>
        <w:rFonts w:ascii="Franklin Gothic Book" w:hAnsi="Franklin Gothic Book"/>
        <w:b/>
      </w:rPr>
    </w:pPr>
    <w:r w:rsidRPr="00BE71AA">
      <w:rPr>
        <w:rFonts w:ascii="Franklin Gothic Book" w:eastAsia="Source Sans Pro" w:hAnsi="Franklin Gothic Book" w:cs="Source Sans Pro"/>
        <w:b/>
        <w:sz w:val="16"/>
        <w:szCs w:val="16"/>
      </w:rPr>
      <w:t xml:space="preserve">Centro de Enseñanza </w:t>
    </w:r>
    <w:r w:rsidRPr="0026446D">
      <w:rPr>
        <w:rFonts w:ascii="Franklin Gothic Book" w:eastAsia="Source Sans Pro" w:hAnsi="Franklin Gothic Book" w:cs="Source Sans Pro"/>
        <w:b/>
        <w:i/>
        <w:sz w:val="16"/>
        <w:szCs w:val="16"/>
      </w:rPr>
      <w:t>Online</w:t>
    </w:r>
    <w:r w:rsidRPr="00BE71AA">
      <w:rPr>
        <w:rFonts w:ascii="Franklin Gothic Book" w:eastAsia="Source Sans Pro" w:hAnsi="Franklin Gothic Book" w:cs="Source Sans Pro"/>
        <w:b/>
        <w:sz w:val="16"/>
        <w:szCs w:val="16"/>
      </w:rPr>
      <w:t>, Formación e Innovación Docente (VirtUVa)</w:t>
    </w:r>
  </w:p>
  <w:p w14:paraId="7F0440D4" w14:textId="77777777" w:rsidR="006F0450" w:rsidRPr="00BE71AA" w:rsidRDefault="006F0450" w:rsidP="006F0450">
    <w:pPr>
      <w:tabs>
        <w:tab w:val="center" w:pos="4252"/>
      </w:tabs>
      <w:ind w:right="-285"/>
      <w:jc w:val="center"/>
      <w:rPr>
        <w:rFonts w:ascii="Franklin Gothic Book" w:eastAsia="Arial" w:hAnsi="Franklin Gothic Book" w:cs="Arial"/>
        <w:sz w:val="16"/>
        <w:szCs w:val="16"/>
      </w:rPr>
    </w:pPr>
    <w:r w:rsidRPr="00BE71AA">
      <w:rPr>
        <w:rFonts w:ascii="Franklin Gothic Book" w:eastAsia="Source Sans Pro" w:hAnsi="Franklin Gothic Book" w:cs="Source Sans Pro"/>
        <w:sz w:val="16"/>
        <w:szCs w:val="16"/>
      </w:rPr>
      <w:t xml:space="preserve">Vicerrectorado de Innovación Docente y Transformación </w:t>
    </w:r>
    <w:r>
      <w:rPr>
        <w:rFonts w:ascii="Franklin Gothic Book" w:eastAsia="Source Sans Pro" w:hAnsi="Franklin Gothic Book" w:cs="Source Sans Pro"/>
        <w:sz w:val="16"/>
        <w:szCs w:val="16"/>
      </w:rPr>
      <w:t>D</w:t>
    </w:r>
    <w:r w:rsidRPr="00BE71AA">
      <w:rPr>
        <w:rFonts w:ascii="Franklin Gothic Book" w:eastAsia="Source Sans Pro" w:hAnsi="Franklin Gothic Book" w:cs="Source Sans Pro"/>
        <w:sz w:val="16"/>
        <w:szCs w:val="16"/>
      </w:rPr>
      <w:t>igital</w:t>
    </w:r>
    <w:r w:rsidRPr="00BE71AA">
      <w:rPr>
        <w:rFonts w:ascii="Franklin Gothic Book" w:eastAsia="Source Sans Pro" w:hAnsi="Franklin Gothic Book" w:cs="Source Sans Pro"/>
        <w:strike/>
        <w:sz w:val="16"/>
        <w:szCs w:val="16"/>
      </w:rPr>
      <w:t xml:space="preserve"> </w:t>
    </w:r>
    <w:r w:rsidRPr="00BE71AA">
      <w:rPr>
        <w:rFonts w:ascii="Franklin Gothic Book" w:eastAsia="Source Sans Pro" w:hAnsi="Franklin Gothic Book" w:cs="Source Sans Pro"/>
        <w:sz w:val="16"/>
        <w:szCs w:val="16"/>
      </w:rPr>
      <w:br/>
      <w:t>Plaza de Santa Cruz, nº6. 47002. Valladolid</w:t>
    </w:r>
    <w:r w:rsidRPr="00BE71AA">
      <w:rPr>
        <w:rFonts w:ascii="Franklin Gothic Book" w:eastAsia="Arial" w:hAnsi="Franklin Gothic Book" w:cs="Arial"/>
        <w:sz w:val="16"/>
        <w:szCs w:val="16"/>
      </w:rPr>
      <w:t>.</w:t>
    </w:r>
    <w:bookmarkStart w:id="0" w:name="h.gjdgxs" w:colFirst="0" w:colLast="0"/>
    <w:bookmarkEnd w:id="0"/>
  </w:p>
  <w:p w14:paraId="613805BE" w14:textId="56E69D72" w:rsidR="006F0450" w:rsidRPr="00BE71AA" w:rsidRDefault="006F0450" w:rsidP="006F0450">
    <w:pPr>
      <w:tabs>
        <w:tab w:val="center" w:pos="4252"/>
      </w:tabs>
      <w:ind w:right="-285"/>
      <w:jc w:val="center"/>
      <w:rPr>
        <w:rFonts w:ascii="Franklin Gothic Book" w:hAnsi="Franklin Gothic Book"/>
      </w:rPr>
    </w:pPr>
    <w:r w:rsidRPr="00BE71AA">
      <w:rPr>
        <w:rFonts w:ascii="Wingdings" w:eastAsia="Wingdings" w:hAnsi="Wingdings" w:cs="Wingdings"/>
        <w:sz w:val="16"/>
        <w:szCs w:val="16"/>
      </w:rPr>
      <w:t>(</w:t>
    </w:r>
    <w:r w:rsidRPr="00BE71AA">
      <w:rPr>
        <w:rFonts w:ascii="Franklin Gothic Book" w:eastAsia="Arial" w:hAnsi="Franklin Gothic Book" w:cs="Arial"/>
        <w:sz w:val="16"/>
        <w:szCs w:val="16"/>
      </w:rPr>
      <w:t xml:space="preserve"> 983 18</w:t>
    </w:r>
    <w:r w:rsidR="00F7267C">
      <w:rPr>
        <w:rFonts w:ascii="Franklin Gothic Book" w:eastAsia="Arial" w:hAnsi="Franklin Gothic Book" w:cs="Arial"/>
        <w:sz w:val="16"/>
        <w:szCs w:val="16"/>
      </w:rPr>
      <w:t xml:space="preserve"> </w:t>
    </w:r>
    <w:r w:rsidRPr="00BE71AA">
      <w:rPr>
        <w:rFonts w:ascii="Franklin Gothic Book" w:eastAsia="Arial" w:hAnsi="Franklin Gothic Book" w:cs="Arial"/>
        <w:sz w:val="16"/>
        <w:szCs w:val="16"/>
      </w:rPr>
      <w:t xml:space="preserve">4891 </w:t>
    </w:r>
    <w:r w:rsidRPr="00BE71AA">
      <w:rPr>
        <w:rFonts w:ascii="Wingdings" w:eastAsia="Wingdings" w:hAnsi="Wingdings" w:cs="Wingdings"/>
        <w:sz w:val="16"/>
        <w:szCs w:val="16"/>
      </w:rPr>
      <w:t>8</w:t>
    </w:r>
    <w:r w:rsidRPr="00BE71AA">
      <w:rPr>
        <w:rFonts w:ascii="Franklin Gothic Book" w:eastAsia="Arial" w:hAnsi="Franklin Gothic Book" w:cs="Arial"/>
        <w:sz w:val="16"/>
        <w:szCs w:val="16"/>
      </w:rPr>
      <w:t xml:space="preserve"> </w:t>
    </w:r>
    <w:hyperlink r:id="rId2" w:history="1">
      <w:r w:rsidRPr="00A3671B">
        <w:rPr>
          <w:rStyle w:val="Hipervnculo"/>
          <w:rFonts w:ascii="Franklin Gothic Book" w:eastAsia="Arial" w:hAnsi="Franklin Gothic Book" w:cs="Arial"/>
          <w:sz w:val="16"/>
          <w:szCs w:val="16"/>
        </w:rPr>
        <w:t>http://virtuva.uva.es</w:t>
      </w:r>
    </w:hyperlink>
    <w:r w:rsidRPr="00BE71AA">
      <w:rPr>
        <w:rFonts w:ascii="Franklin Gothic Book" w:eastAsia="Arial" w:hAnsi="Franklin Gothic Book" w:cs="Arial"/>
        <w:sz w:val="16"/>
        <w:szCs w:val="16"/>
      </w:rPr>
      <w:t xml:space="preserve"> </w:t>
    </w:r>
    <w:r w:rsidRPr="00BE71AA">
      <w:rPr>
        <w:rFonts w:ascii="Wingdings" w:eastAsia="Wingdings" w:hAnsi="Wingdings" w:cs="Wingdings"/>
        <w:sz w:val="16"/>
        <w:szCs w:val="16"/>
      </w:rPr>
      <w:t>*</w:t>
    </w:r>
    <w:r w:rsidRPr="00BE71AA">
      <w:rPr>
        <w:rFonts w:ascii="Franklin Gothic Book" w:eastAsia="Arial" w:hAnsi="Franklin Gothic Book" w:cs="Arial"/>
        <w:sz w:val="16"/>
        <w:szCs w:val="16"/>
      </w:rPr>
      <w:t xml:space="preserve"> </w:t>
    </w:r>
    <w:hyperlink r:id="rId3">
      <w:r w:rsidRPr="00BE71AA">
        <w:rPr>
          <w:rFonts w:ascii="Franklin Gothic Book" w:eastAsia="Arial" w:hAnsi="Franklin Gothic Book" w:cs="Arial"/>
          <w:color w:val="0000FF"/>
          <w:sz w:val="16"/>
          <w:szCs w:val="16"/>
          <w:u w:val="single"/>
        </w:rPr>
        <w:t>virtuva@uva.es</w:t>
      </w:r>
    </w:hyperlink>
  </w:p>
  <w:p w14:paraId="2936D64F" w14:textId="24E932E1" w:rsidR="00F65CCB" w:rsidRPr="005D201D" w:rsidRDefault="005C2A1C" w:rsidP="005D201D">
    <w:pPr>
      <w:pStyle w:val="Piedepgina"/>
      <w:tabs>
        <w:tab w:val="clear" w:pos="8504"/>
        <w:tab w:val="left" w:pos="1985"/>
        <w:tab w:val="right" w:pos="9781"/>
        <w:tab w:val="right" w:pos="10065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="00E46BAC" w:rsidRPr="005C2A1C">
      <w:rPr>
        <w:rFonts w:ascii="Arial" w:hAnsi="Arial" w:cs="Arial"/>
        <w:sz w:val="16"/>
        <w:szCs w:val="16"/>
      </w:rPr>
      <w:fldChar w:fldCharType="begin"/>
    </w:r>
    <w:r w:rsidR="00F9393B">
      <w:rPr>
        <w:rFonts w:ascii="Arial" w:hAnsi="Arial" w:cs="Arial"/>
        <w:sz w:val="16"/>
        <w:szCs w:val="16"/>
      </w:rPr>
      <w:instrText>PAGE</w:instrText>
    </w:r>
    <w:r w:rsidRPr="005C2A1C">
      <w:rPr>
        <w:rFonts w:ascii="Arial" w:hAnsi="Arial" w:cs="Arial"/>
        <w:sz w:val="16"/>
        <w:szCs w:val="16"/>
      </w:rPr>
      <w:instrText xml:space="preserve">   \* MERGEFORMAT</w:instrText>
    </w:r>
    <w:r w:rsidR="00E46BAC" w:rsidRPr="005C2A1C">
      <w:rPr>
        <w:rFonts w:ascii="Arial" w:hAnsi="Arial" w:cs="Arial"/>
        <w:sz w:val="16"/>
        <w:szCs w:val="16"/>
      </w:rPr>
      <w:fldChar w:fldCharType="separate"/>
    </w:r>
    <w:r w:rsidR="00E5140B">
      <w:rPr>
        <w:rFonts w:ascii="Arial" w:hAnsi="Arial" w:cs="Arial"/>
        <w:noProof/>
        <w:sz w:val="16"/>
        <w:szCs w:val="16"/>
      </w:rPr>
      <w:t>5</w:t>
    </w:r>
    <w:r w:rsidR="00E46BAC" w:rsidRPr="005C2A1C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AC9F7" w14:textId="77777777" w:rsidR="005E2075" w:rsidRDefault="005E2075">
      <w:r>
        <w:separator/>
      </w:r>
    </w:p>
  </w:footnote>
  <w:footnote w:type="continuationSeparator" w:id="0">
    <w:p w14:paraId="3F7AF839" w14:textId="77777777" w:rsidR="005E2075" w:rsidRDefault="005E2075">
      <w:r>
        <w:continuationSeparator/>
      </w:r>
    </w:p>
  </w:footnote>
  <w:footnote w:type="continuationNotice" w:id="1">
    <w:p w14:paraId="44CBD668" w14:textId="77777777" w:rsidR="005E2075" w:rsidRDefault="005E20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48"/>
      <w:gridCol w:w="7272"/>
    </w:tblGrid>
    <w:tr w:rsidR="002D25CB" w14:paraId="681EA0D9" w14:textId="77777777">
      <w:trPr>
        <w:trHeight w:val="1706"/>
        <w:jc w:val="center"/>
      </w:trPr>
      <w:tc>
        <w:tcPr>
          <w:tcW w:w="2948" w:type="dxa"/>
        </w:tcPr>
        <w:p w14:paraId="60A277D5" w14:textId="0F75909B" w:rsidR="002D25CB" w:rsidRDefault="00475FD1">
          <w:pPr>
            <w:ind w:right="360"/>
            <w:jc w:val="center"/>
          </w:pPr>
          <w:r>
            <w:rPr>
              <w:noProof/>
            </w:rPr>
            <w:drawing>
              <wp:inline distT="0" distB="0" distL="0" distR="0" wp14:anchorId="19FFD607" wp14:editId="3901A722">
                <wp:extent cx="1685925" cy="10001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DC08FC" w14:textId="77777777" w:rsidR="002D25CB" w:rsidRDefault="002D25CB">
          <w:pPr>
            <w:ind w:right="360"/>
            <w:jc w:val="center"/>
            <w:rPr>
              <w:rFonts w:ascii="Arial" w:hAnsi="Arial"/>
              <w:sz w:val="16"/>
            </w:rPr>
          </w:pPr>
        </w:p>
      </w:tc>
      <w:tc>
        <w:tcPr>
          <w:tcW w:w="7272" w:type="dxa"/>
          <w:vAlign w:val="center"/>
        </w:tcPr>
        <w:p w14:paraId="3B519DE3" w14:textId="77777777" w:rsidR="00EA6AF1" w:rsidRDefault="00EA6AF1" w:rsidP="002D25CB">
          <w:pPr>
            <w:pStyle w:val="Ttulo7"/>
            <w:jc w:val="center"/>
            <w:rPr>
              <w:rFonts w:ascii="Franklin Gothic Demi" w:hAnsi="Franklin Gothic Demi"/>
              <w:b/>
              <w:color w:val="005B8C"/>
            </w:rPr>
          </w:pPr>
          <w:r w:rsidRPr="00B31EDE">
            <w:rPr>
              <w:rFonts w:ascii="Franklin Gothic Demi" w:hAnsi="Franklin Gothic Demi"/>
              <w:b/>
              <w:color w:val="005B8C"/>
            </w:rPr>
            <w:t>PROYECTOS DE INNOVACIÓN DOCENTE</w:t>
          </w:r>
        </w:p>
        <w:p w14:paraId="4522EE59" w14:textId="4C2A3417" w:rsidR="002D25CB" w:rsidRPr="001B5A86" w:rsidRDefault="002D25CB" w:rsidP="005D201D">
          <w:pPr>
            <w:pStyle w:val="Ttulo7"/>
            <w:jc w:val="center"/>
            <w:rPr>
              <w:rFonts w:ascii="Arial" w:hAnsi="Arial"/>
              <w:color w:val="9A0040"/>
            </w:rPr>
          </w:pPr>
          <w:r w:rsidRPr="00B31EDE">
            <w:rPr>
              <w:rFonts w:ascii="Franklin Gothic Demi" w:hAnsi="Franklin Gothic Demi"/>
              <w:b/>
              <w:color w:val="005B8C"/>
            </w:rPr>
            <w:t xml:space="preserve">CONVOCATORIA </w:t>
          </w:r>
          <w:r w:rsidR="0075234E">
            <w:rPr>
              <w:rFonts w:ascii="Franklin Gothic Demi" w:hAnsi="Franklin Gothic Demi"/>
              <w:b/>
              <w:color w:val="005B8C"/>
            </w:rPr>
            <w:t>2</w:t>
          </w:r>
          <w:r w:rsidR="0039745E">
            <w:rPr>
              <w:rFonts w:ascii="Franklin Gothic Demi" w:hAnsi="Franklin Gothic Demi"/>
              <w:b/>
              <w:color w:val="005B8C"/>
            </w:rPr>
            <w:t>5</w:t>
          </w:r>
          <w:r w:rsidR="0075234E">
            <w:rPr>
              <w:rFonts w:ascii="Franklin Gothic Demi" w:hAnsi="Franklin Gothic Demi"/>
              <w:b/>
              <w:color w:val="005B8C"/>
            </w:rPr>
            <w:t>-2</w:t>
          </w:r>
          <w:r w:rsidR="0039745E">
            <w:rPr>
              <w:rFonts w:ascii="Franklin Gothic Demi" w:hAnsi="Franklin Gothic Demi"/>
              <w:b/>
              <w:color w:val="005B8C"/>
            </w:rPr>
            <w:t>6</w:t>
          </w:r>
        </w:p>
      </w:tc>
    </w:tr>
  </w:tbl>
  <w:p w14:paraId="7A0DA0D6" w14:textId="77777777" w:rsidR="002D25CB" w:rsidRDefault="002D25CB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67A02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Titulo1"/>
      <w:lvlText w:val=""/>
      <w:lvlJc w:val="left"/>
      <w:pPr>
        <w:tabs>
          <w:tab w:val="num" w:pos="0"/>
        </w:tabs>
        <w:ind w:left="76" w:hanging="360"/>
      </w:pPr>
      <w:rPr>
        <w:rFonts w:ascii="Wingdings" w:hAnsi="Wingdings" w:cs="Wingdings"/>
      </w:rPr>
    </w:lvl>
  </w:abstractNum>
  <w:abstractNum w:abstractNumId="3" w15:restartNumberingAfterBreak="0">
    <w:nsid w:val="32B8687C"/>
    <w:multiLevelType w:val="hybridMultilevel"/>
    <w:tmpl w:val="5C4662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06A7C"/>
    <w:multiLevelType w:val="hybridMultilevel"/>
    <w:tmpl w:val="63CE2E78"/>
    <w:lvl w:ilvl="0" w:tplc="1D14EF84">
      <w:start w:val="2"/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0342B"/>
    <w:multiLevelType w:val="hybridMultilevel"/>
    <w:tmpl w:val="98DA4ABC"/>
    <w:lvl w:ilvl="0" w:tplc="C974E248">
      <w:numFmt w:val="bullet"/>
      <w:lvlText w:val="-"/>
      <w:lvlJc w:val="left"/>
      <w:pPr>
        <w:ind w:left="720" w:hanging="360"/>
      </w:pPr>
      <w:rPr>
        <w:rFonts w:ascii="Franklin Gothic Book" w:eastAsia="Arial Unicode MS" w:hAnsi="Franklin Gothic Book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D4827"/>
    <w:multiLevelType w:val="hybridMultilevel"/>
    <w:tmpl w:val="A232FF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462F9"/>
    <w:multiLevelType w:val="hybridMultilevel"/>
    <w:tmpl w:val="1E7861A8"/>
    <w:lvl w:ilvl="0" w:tplc="816CAF64">
      <w:start w:val="1"/>
      <w:numFmt w:val="decimal"/>
      <w:lvlText w:val="3.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D6B4A6C"/>
    <w:multiLevelType w:val="hybridMultilevel"/>
    <w:tmpl w:val="6624E2BC"/>
    <w:lvl w:ilvl="0" w:tplc="E47A9E4A">
      <w:start w:val="1"/>
      <w:numFmt w:val="decimal"/>
      <w:lvlText w:val="3.%1."/>
      <w:lvlJc w:val="left"/>
      <w:pPr>
        <w:ind w:left="644" w:hanging="360"/>
      </w:pPr>
    </w:lvl>
    <w:lvl w:ilvl="1" w:tplc="21FAE198">
      <w:start w:val="1"/>
      <w:numFmt w:val="lowerLetter"/>
      <w:lvlText w:val="%2."/>
      <w:lvlJc w:val="left"/>
      <w:pPr>
        <w:ind w:left="1440" w:hanging="360"/>
      </w:pPr>
    </w:lvl>
    <w:lvl w:ilvl="2" w:tplc="2556BB46">
      <w:start w:val="1"/>
      <w:numFmt w:val="lowerRoman"/>
      <w:lvlText w:val="%3."/>
      <w:lvlJc w:val="right"/>
      <w:pPr>
        <w:ind w:left="2160" w:hanging="180"/>
      </w:pPr>
    </w:lvl>
    <w:lvl w:ilvl="3" w:tplc="E2162438">
      <w:start w:val="1"/>
      <w:numFmt w:val="decimal"/>
      <w:lvlText w:val="%4."/>
      <w:lvlJc w:val="left"/>
      <w:pPr>
        <w:ind w:left="2880" w:hanging="360"/>
      </w:pPr>
    </w:lvl>
    <w:lvl w:ilvl="4" w:tplc="E46ECB96">
      <w:start w:val="1"/>
      <w:numFmt w:val="lowerLetter"/>
      <w:lvlText w:val="%5."/>
      <w:lvlJc w:val="left"/>
      <w:pPr>
        <w:ind w:left="3600" w:hanging="360"/>
      </w:pPr>
    </w:lvl>
    <w:lvl w:ilvl="5" w:tplc="C9706A28">
      <w:start w:val="1"/>
      <w:numFmt w:val="lowerRoman"/>
      <w:lvlText w:val="%6."/>
      <w:lvlJc w:val="right"/>
      <w:pPr>
        <w:ind w:left="4320" w:hanging="180"/>
      </w:pPr>
    </w:lvl>
    <w:lvl w:ilvl="6" w:tplc="F8E63B12">
      <w:start w:val="1"/>
      <w:numFmt w:val="decimal"/>
      <w:lvlText w:val="%7."/>
      <w:lvlJc w:val="left"/>
      <w:pPr>
        <w:ind w:left="5040" w:hanging="360"/>
      </w:pPr>
    </w:lvl>
    <w:lvl w:ilvl="7" w:tplc="70E6A576">
      <w:start w:val="1"/>
      <w:numFmt w:val="lowerLetter"/>
      <w:lvlText w:val="%8."/>
      <w:lvlJc w:val="left"/>
      <w:pPr>
        <w:ind w:left="5760" w:hanging="360"/>
      </w:pPr>
    </w:lvl>
    <w:lvl w:ilvl="8" w:tplc="178A49F6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444157">
    <w:abstractNumId w:val="8"/>
  </w:num>
  <w:num w:numId="2" w16cid:durableId="1338074100">
    <w:abstractNumId w:val="1"/>
  </w:num>
  <w:num w:numId="3" w16cid:durableId="1447046164">
    <w:abstractNumId w:val="3"/>
  </w:num>
  <w:num w:numId="4" w16cid:durableId="2093617766">
    <w:abstractNumId w:val="6"/>
  </w:num>
  <w:num w:numId="5" w16cid:durableId="1330719024">
    <w:abstractNumId w:val="0"/>
  </w:num>
  <w:num w:numId="6" w16cid:durableId="1474759821">
    <w:abstractNumId w:val="2"/>
  </w:num>
  <w:num w:numId="7" w16cid:durableId="1380520081">
    <w:abstractNumId w:val="2"/>
  </w:num>
  <w:num w:numId="8" w16cid:durableId="349726979">
    <w:abstractNumId w:val="5"/>
  </w:num>
  <w:num w:numId="9" w16cid:durableId="40830991">
    <w:abstractNumId w:val="7"/>
  </w:num>
  <w:num w:numId="10" w16cid:durableId="337663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9A"/>
    <w:rsid w:val="00023C45"/>
    <w:rsid w:val="00025B3C"/>
    <w:rsid w:val="00033D9F"/>
    <w:rsid w:val="0005560E"/>
    <w:rsid w:val="00056255"/>
    <w:rsid w:val="00057C45"/>
    <w:rsid w:val="00057C79"/>
    <w:rsid w:val="00062037"/>
    <w:rsid w:val="0006788A"/>
    <w:rsid w:val="00070664"/>
    <w:rsid w:val="00076427"/>
    <w:rsid w:val="000941A4"/>
    <w:rsid w:val="000965EC"/>
    <w:rsid w:val="000A3B45"/>
    <w:rsid w:val="000B1AF1"/>
    <w:rsid w:val="000B1C52"/>
    <w:rsid w:val="000B2093"/>
    <w:rsid w:val="000C57C1"/>
    <w:rsid w:val="000C6F13"/>
    <w:rsid w:val="000D0FAB"/>
    <w:rsid w:val="000E2BA3"/>
    <w:rsid w:val="000E55E1"/>
    <w:rsid w:val="000F491E"/>
    <w:rsid w:val="001030B4"/>
    <w:rsid w:val="0011725E"/>
    <w:rsid w:val="00121F88"/>
    <w:rsid w:val="00131835"/>
    <w:rsid w:val="00135A43"/>
    <w:rsid w:val="001423A3"/>
    <w:rsid w:val="001434FE"/>
    <w:rsid w:val="00151A65"/>
    <w:rsid w:val="001564AA"/>
    <w:rsid w:val="0016789C"/>
    <w:rsid w:val="001700FB"/>
    <w:rsid w:val="001748FA"/>
    <w:rsid w:val="00181743"/>
    <w:rsid w:val="00190068"/>
    <w:rsid w:val="001A77D1"/>
    <w:rsid w:val="001B3187"/>
    <w:rsid w:val="001B3941"/>
    <w:rsid w:val="001B5201"/>
    <w:rsid w:val="001B5A27"/>
    <w:rsid w:val="001D4E37"/>
    <w:rsid w:val="001D7E70"/>
    <w:rsid w:val="001E37FA"/>
    <w:rsid w:val="001E6F8F"/>
    <w:rsid w:val="001F20B9"/>
    <w:rsid w:val="00212FAF"/>
    <w:rsid w:val="002172E0"/>
    <w:rsid w:val="00223A83"/>
    <w:rsid w:val="002258A2"/>
    <w:rsid w:val="00226EF0"/>
    <w:rsid w:val="00241B5D"/>
    <w:rsid w:val="002448DC"/>
    <w:rsid w:val="00247897"/>
    <w:rsid w:val="00247F49"/>
    <w:rsid w:val="00255FF3"/>
    <w:rsid w:val="00256B2C"/>
    <w:rsid w:val="00256F98"/>
    <w:rsid w:val="002656A8"/>
    <w:rsid w:val="00273502"/>
    <w:rsid w:val="00283E79"/>
    <w:rsid w:val="002A1536"/>
    <w:rsid w:val="002A1D4B"/>
    <w:rsid w:val="002A4F44"/>
    <w:rsid w:val="002A6249"/>
    <w:rsid w:val="002B1934"/>
    <w:rsid w:val="002D25CB"/>
    <w:rsid w:val="002D3CEE"/>
    <w:rsid w:val="002D6C0F"/>
    <w:rsid w:val="002E008C"/>
    <w:rsid w:val="002E232F"/>
    <w:rsid w:val="002E711C"/>
    <w:rsid w:val="0031406D"/>
    <w:rsid w:val="0031685E"/>
    <w:rsid w:val="0032510D"/>
    <w:rsid w:val="0033221B"/>
    <w:rsid w:val="00341E58"/>
    <w:rsid w:val="003505DB"/>
    <w:rsid w:val="0036162B"/>
    <w:rsid w:val="00365BE2"/>
    <w:rsid w:val="00367536"/>
    <w:rsid w:val="0037113B"/>
    <w:rsid w:val="00374956"/>
    <w:rsid w:val="003909BD"/>
    <w:rsid w:val="0039402B"/>
    <w:rsid w:val="00396E09"/>
    <w:rsid w:val="00397297"/>
    <w:rsid w:val="0039745E"/>
    <w:rsid w:val="003A4386"/>
    <w:rsid w:val="003A4DA9"/>
    <w:rsid w:val="003C35AF"/>
    <w:rsid w:val="003C492E"/>
    <w:rsid w:val="003E084F"/>
    <w:rsid w:val="003E1CA9"/>
    <w:rsid w:val="003F372E"/>
    <w:rsid w:val="003F4D7B"/>
    <w:rsid w:val="003F643E"/>
    <w:rsid w:val="00402F99"/>
    <w:rsid w:val="00405524"/>
    <w:rsid w:val="00406B9C"/>
    <w:rsid w:val="00417A02"/>
    <w:rsid w:val="00437A99"/>
    <w:rsid w:val="00444901"/>
    <w:rsid w:val="00451370"/>
    <w:rsid w:val="004566F7"/>
    <w:rsid w:val="00457AFC"/>
    <w:rsid w:val="00475FD1"/>
    <w:rsid w:val="00481432"/>
    <w:rsid w:val="00485740"/>
    <w:rsid w:val="004B11CF"/>
    <w:rsid w:val="004C2C30"/>
    <w:rsid w:val="004C317E"/>
    <w:rsid w:val="004C3DCC"/>
    <w:rsid w:val="004E39FD"/>
    <w:rsid w:val="004E3F55"/>
    <w:rsid w:val="004F5073"/>
    <w:rsid w:val="004F5198"/>
    <w:rsid w:val="0050217F"/>
    <w:rsid w:val="00504DA4"/>
    <w:rsid w:val="005051B3"/>
    <w:rsid w:val="0050524A"/>
    <w:rsid w:val="00513453"/>
    <w:rsid w:val="0051772E"/>
    <w:rsid w:val="0052203C"/>
    <w:rsid w:val="00527F86"/>
    <w:rsid w:val="00530FE3"/>
    <w:rsid w:val="00547358"/>
    <w:rsid w:val="005527BA"/>
    <w:rsid w:val="00561741"/>
    <w:rsid w:val="00567BD2"/>
    <w:rsid w:val="00573B7B"/>
    <w:rsid w:val="00574CC2"/>
    <w:rsid w:val="00583FB6"/>
    <w:rsid w:val="005A22E3"/>
    <w:rsid w:val="005B752B"/>
    <w:rsid w:val="005C2A1C"/>
    <w:rsid w:val="005C319A"/>
    <w:rsid w:val="005D04B3"/>
    <w:rsid w:val="005D201D"/>
    <w:rsid w:val="005D3777"/>
    <w:rsid w:val="005E178A"/>
    <w:rsid w:val="005E2075"/>
    <w:rsid w:val="005E4BFF"/>
    <w:rsid w:val="005F1506"/>
    <w:rsid w:val="005F6EA1"/>
    <w:rsid w:val="00600402"/>
    <w:rsid w:val="006013A6"/>
    <w:rsid w:val="00603358"/>
    <w:rsid w:val="00604499"/>
    <w:rsid w:val="00604FE0"/>
    <w:rsid w:val="006145A8"/>
    <w:rsid w:val="00620E6B"/>
    <w:rsid w:val="00621EBB"/>
    <w:rsid w:val="00640224"/>
    <w:rsid w:val="006470B3"/>
    <w:rsid w:val="0065093C"/>
    <w:rsid w:val="006626A0"/>
    <w:rsid w:val="00666946"/>
    <w:rsid w:val="00672A71"/>
    <w:rsid w:val="00673602"/>
    <w:rsid w:val="00685D88"/>
    <w:rsid w:val="006A387B"/>
    <w:rsid w:val="006B2466"/>
    <w:rsid w:val="006B6A8A"/>
    <w:rsid w:val="006C6590"/>
    <w:rsid w:val="006E2A3C"/>
    <w:rsid w:val="006E4A38"/>
    <w:rsid w:val="006F0450"/>
    <w:rsid w:val="006F2723"/>
    <w:rsid w:val="006F437B"/>
    <w:rsid w:val="006F7B69"/>
    <w:rsid w:val="00701264"/>
    <w:rsid w:val="00712EE6"/>
    <w:rsid w:val="00722762"/>
    <w:rsid w:val="007274C8"/>
    <w:rsid w:val="00742C33"/>
    <w:rsid w:val="0075234E"/>
    <w:rsid w:val="00753E53"/>
    <w:rsid w:val="00760D85"/>
    <w:rsid w:val="00761BE0"/>
    <w:rsid w:val="007648D9"/>
    <w:rsid w:val="00773DBC"/>
    <w:rsid w:val="007771D9"/>
    <w:rsid w:val="00783D13"/>
    <w:rsid w:val="00786386"/>
    <w:rsid w:val="00786A99"/>
    <w:rsid w:val="00792A13"/>
    <w:rsid w:val="00796B7A"/>
    <w:rsid w:val="007973B8"/>
    <w:rsid w:val="007A3B44"/>
    <w:rsid w:val="007A4DD1"/>
    <w:rsid w:val="007B7D52"/>
    <w:rsid w:val="007C63F4"/>
    <w:rsid w:val="007C7E7D"/>
    <w:rsid w:val="007D1350"/>
    <w:rsid w:val="007E1EBF"/>
    <w:rsid w:val="007E736D"/>
    <w:rsid w:val="007E7C76"/>
    <w:rsid w:val="007F156B"/>
    <w:rsid w:val="007F57EF"/>
    <w:rsid w:val="00806D3B"/>
    <w:rsid w:val="00814A95"/>
    <w:rsid w:val="00816DBB"/>
    <w:rsid w:val="00827B89"/>
    <w:rsid w:val="0083276E"/>
    <w:rsid w:val="00832949"/>
    <w:rsid w:val="00833AFD"/>
    <w:rsid w:val="008367AE"/>
    <w:rsid w:val="0084297F"/>
    <w:rsid w:val="00843908"/>
    <w:rsid w:val="00854249"/>
    <w:rsid w:val="0085495B"/>
    <w:rsid w:val="0086029A"/>
    <w:rsid w:val="00861D76"/>
    <w:rsid w:val="00861DCF"/>
    <w:rsid w:val="00865411"/>
    <w:rsid w:val="00872BB6"/>
    <w:rsid w:val="00880D4C"/>
    <w:rsid w:val="008A017B"/>
    <w:rsid w:val="008A1231"/>
    <w:rsid w:val="008A1D24"/>
    <w:rsid w:val="008C20DF"/>
    <w:rsid w:val="008C54F9"/>
    <w:rsid w:val="008E1419"/>
    <w:rsid w:val="008E4336"/>
    <w:rsid w:val="008E790D"/>
    <w:rsid w:val="00910F74"/>
    <w:rsid w:val="009144BB"/>
    <w:rsid w:val="0092101C"/>
    <w:rsid w:val="00922D21"/>
    <w:rsid w:val="00924762"/>
    <w:rsid w:val="00941FF0"/>
    <w:rsid w:val="00946875"/>
    <w:rsid w:val="00947A6D"/>
    <w:rsid w:val="00992299"/>
    <w:rsid w:val="009B161B"/>
    <w:rsid w:val="009C238D"/>
    <w:rsid w:val="009D6FE4"/>
    <w:rsid w:val="009D7411"/>
    <w:rsid w:val="009F2F9C"/>
    <w:rsid w:val="009F6A64"/>
    <w:rsid w:val="00A12AD3"/>
    <w:rsid w:val="00A142ED"/>
    <w:rsid w:val="00A1437E"/>
    <w:rsid w:val="00A2693F"/>
    <w:rsid w:val="00A47F80"/>
    <w:rsid w:val="00A54718"/>
    <w:rsid w:val="00A562DB"/>
    <w:rsid w:val="00A57265"/>
    <w:rsid w:val="00A61286"/>
    <w:rsid w:val="00A61B1D"/>
    <w:rsid w:val="00A64601"/>
    <w:rsid w:val="00A66521"/>
    <w:rsid w:val="00A72707"/>
    <w:rsid w:val="00A7272C"/>
    <w:rsid w:val="00A829B9"/>
    <w:rsid w:val="00A83C02"/>
    <w:rsid w:val="00A91766"/>
    <w:rsid w:val="00A9638B"/>
    <w:rsid w:val="00A97FB0"/>
    <w:rsid w:val="00AA3520"/>
    <w:rsid w:val="00AB4234"/>
    <w:rsid w:val="00AB5C7E"/>
    <w:rsid w:val="00AC5811"/>
    <w:rsid w:val="00AD33AA"/>
    <w:rsid w:val="00B13557"/>
    <w:rsid w:val="00B14145"/>
    <w:rsid w:val="00B14553"/>
    <w:rsid w:val="00B17741"/>
    <w:rsid w:val="00B24214"/>
    <w:rsid w:val="00B31EDE"/>
    <w:rsid w:val="00B34FC6"/>
    <w:rsid w:val="00B360D0"/>
    <w:rsid w:val="00B62692"/>
    <w:rsid w:val="00B83E00"/>
    <w:rsid w:val="00B84D1D"/>
    <w:rsid w:val="00B8603C"/>
    <w:rsid w:val="00B913DD"/>
    <w:rsid w:val="00B95EF5"/>
    <w:rsid w:val="00B97FF3"/>
    <w:rsid w:val="00BA6818"/>
    <w:rsid w:val="00BC18B0"/>
    <w:rsid w:val="00BC2C1C"/>
    <w:rsid w:val="00BE4BFA"/>
    <w:rsid w:val="00BF19B4"/>
    <w:rsid w:val="00BF3088"/>
    <w:rsid w:val="00BF699C"/>
    <w:rsid w:val="00C0513B"/>
    <w:rsid w:val="00C0606B"/>
    <w:rsid w:val="00C138CD"/>
    <w:rsid w:val="00C14805"/>
    <w:rsid w:val="00C20421"/>
    <w:rsid w:val="00C26ED7"/>
    <w:rsid w:val="00C32720"/>
    <w:rsid w:val="00C34508"/>
    <w:rsid w:val="00C532A4"/>
    <w:rsid w:val="00C556F5"/>
    <w:rsid w:val="00C615FB"/>
    <w:rsid w:val="00C63BB4"/>
    <w:rsid w:val="00C6473E"/>
    <w:rsid w:val="00C64CF5"/>
    <w:rsid w:val="00C72BEC"/>
    <w:rsid w:val="00C8288C"/>
    <w:rsid w:val="00C867D3"/>
    <w:rsid w:val="00C87341"/>
    <w:rsid w:val="00C95988"/>
    <w:rsid w:val="00C97C67"/>
    <w:rsid w:val="00CA2271"/>
    <w:rsid w:val="00CA35AF"/>
    <w:rsid w:val="00CA60FD"/>
    <w:rsid w:val="00CB141F"/>
    <w:rsid w:val="00CB39D7"/>
    <w:rsid w:val="00CB3ACA"/>
    <w:rsid w:val="00CC1276"/>
    <w:rsid w:val="00CD24BE"/>
    <w:rsid w:val="00CE0E95"/>
    <w:rsid w:val="00CE2FFB"/>
    <w:rsid w:val="00CF083D"/>
    <w:rsid w:val="00CF147C"/>
    <w:rsid w:val="00CF58AA"/>
    <w:rsid w:val="00CF6275"/>
    <w:rsid w:val="00D163EC"/>
    <w:rsid w:val="00D320EF"/>
    <w:rsid w:val="00D420EA"/>
    <w:rsid w:val="00D4339A"/>
    <w:rsid w:val="00D4522F"/>
    <w:rsid w:val="00D45D3A"/>
    <w:rsid w:val="00D64406"/>
    <w:rsid w:val="00D706FB"/>
    <w:rsid w:val="00D7226D"/>
    <w:rsid w:val="00D808A1"/>
    <w:rsid w:val="00D83EB9"/>
    <w:rsid w:val="00DA711C"/>
    <w:rsid w:val="00DB1767"/>
    <w:rsid w:val="00DC7916"/>
    <w:rsid w:val="00DD0C40"/>
    <w:rsid w:val="00DD5C88"/>
    <w:rsid w:val="00DD7D56"/>
    <w:rsid w:val="00DF126C"/>
    <w:rsid w:val="00DF2429"/>
    <w:rsid w:val="00DF429E"/>
    <w:rsid w:val="00E02B50"/>
    <w:rsid w:val="00E030A5"/>
    <w:rsid w:val="00E12260"/>
    <w:rsid w:val="00E1386B"/>
    <w:rsid w:val="00E1434B"/>
    <w:rsid w:val="00E1462F"/>
    <w:rsid w:val="00E16D39"/>
    <w:rsid w:val="00E17AC3"/>
    <w:rsid w:val="00E21F29"/>
    <w:rsid w:val="00E22B41"/>
    <w:rsid w:val="00E3014E"/>
    <w:rsid w:val="00E417E7"/>
    <w:rsid w:val="00E46BAC"/>
    <w:rsid w:val="00E5140B"/>
    <w:rsid w:val="00E55975"/>
    <w:rsid w:val="00E61C3D"/>
    <w:rsid w:val="00E626A4"/>
    <w:rsid w:val="00E62FAC"/>
    <w:rsid w:val="00E72D97"/>
    <w:rsid w:val="00E82683"/>
    <w:rsid w:val="00E82C4D"/>
    <w:rsid w:val="00E859B5"/>
    <w:rsid w:val="00E94B80"/>
    <w:rsid w:val="00E975B5"/>
    <w:rsid w:val="00EA6AF1"/>
    <w:rsid w:val="00EC0ADD"/>
    <w:rsid w:val="00EC2243"/>
    <w:rsid w:val="00EC4521"/>
    <w:rsid w:val="00ED20BC"/>
    <w:rsid w:val="00ED31E2"/>
    <w:rsid w:val="00EE3283"/>
    <w:rsid w:val="00EF1CB8"/>
    <w:rsid w:val="00EF2C10"/>
    <w:rsid w:val="00EF3410"/>
    <w:rsid w:val="00EF437B"/>
    <w:rsid w:val="00F04D03"/>
    <w:rsid w:val="00F05708"/>
    <w:rsid w:val="00F07A58"/>
    <w:rsid w:val="00F201EF"/>
    <w:rsid w:val="00F241DA"/>
    <w:rsid w:val="00F312FF"/>
    <w:rsid w:val="00F31A58"/>
    <w:rsid w:val="00F4128B"/>
    <w:rsid w:val="00F43120"/>
    <w:rsid w:val="00F4688D"/>
    <w:rsid w:val="00F501D3"/>
    <w:rsid w:val="00F50C04"/>
    <w:rsid w:val="00F55CA8"/>
    <w:rsid w:val="00F56509"/>
    <w:rsid w:val="00F6076A"/>
    <w:rsid w:val="00F65CCB"/>
    <w:rsid w:val="00F7267C"/>
    <w:rsid w:val="00F82990"/>
    <w:rsid w:val="00F8449D"/>
    <w:rsid w:val="00F86BF4"/>
    <w:rsid w:val="00F93598"/>
    <w:rsid w:val="00F9393B"/>
    <w:rsid w:val="00F9498A"/>
    <w:rsid w:val="00F97E76"/>
    <w:rsid w:val="048C6FB9"/>
    <w:rsid w:val="08FD9E67"/>
    <w:rsid w:val="0B05B894"/>
    <w:rsid w:val="0DC02F4E"/>
    <w:rsid w:val="0E7B9581"/>
    <w:rsid w:val="1204BB60"/>
    <w:rsid w:val="16BED07D"/>
    <w:rsid w:val="18903A8E"/>
    <w:rsid w:val="1D35AE38"/>
    <w:rsid w:val="1DC211E8"/>
    <w:rsid w:val="1F642628"/>
    <w:rsid w:val="230083AD"/>
    <w:rsid w:val="23A8B23A"/>
    <w:rsid w:val="248C38BE"/>
    <w:rsid w:val="2544829B"/>
    <w:rsid w:val="257A2986"/>
    <w:rsid w:val="25C5E7A1"/>
    <w:rsid w:val="26173CBA"/>
    <w:rsid w:val="2749AA80"/>
    <w:rsid w:val="2AAFED49"/>
    <w:rsid w:val="2AEAA0CE"/>
    <w:rsid w:val="2BCC9172"/>
    <w:rsid w:val="2E224190"/>
    <w:rsid w:val="32F5B2B3"/>
    <w:rsid w:val="3627999E"/>
    <w:rsid w:val="379A4041"/>
    <w:rsid w:val="3D6B225D"/>
    <w:rsid w:val="4117FDFF"/>
    <w:rsid w:val="42C83CBD"/>
    <w:rsid w:val="435AACE2"/>
    <w:rsid w:val="44AF9464"/>
    <w:rsid w:val="4B928105"/>
    <w:rsid w:val="4F6EAE47"/>
    <w:rsid w:val="57E0F30D"/>
    <w:rsid w:val="5DE2BA01"/>
    <w:rsid w:val="614DD41B"/>
    <w:rsid w:val="632694F3"/>
    <w:rsid w:val="6D74B9BC"/>
    <w:rsid w:val="6DFF1CE4"/>
    <w:rsid w:val="71E6B89A"/>
    <w:rsid w:val="724AF954"/>
    <w:rsid w:val="7843054F"/>
    <w:rsid w:val="7A8ED0A4"/>
    <w:rsid w:val="7C1DF43A"/>
    <w:rsid w:val="7EC98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6D4514"/>
  <w15:chartTrackingRefBased/>
  <w15:docId w15:val="{38A6CEDB-B853-47BD-A04D-D2925841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61C0"/>
    <w:rPr>
      <w:sz w:val="24"/>
    </w:rPr>
  </w:style>
  <w:style w:type="paragraph" w:styleId="Ttulo1">
    <w:name w:val="heading 1"/>
    <w:basedOn w:val="Normal"/>
    <w:next w:val="Normal"/>
    <w:link w:val="Ttulo1Car"/>
    <w:qFormat/>
    <w:rsid w:val="002F2326"/>
    <w:pPr>
      <w:keepNext/>
      <w:numPr>
        <w:numId w:val="2"/>
      </w:numPr>
      <w:suppressAutoHyphens/>
      <w:spacing w:before="240" w:after="120" w:line="288" w:lineRule="auto"/>
      <w:outlineLvl w:val="0"/>
    </w:pPr>
    <w:rPr>
      <w:rFonts w:ascii="Verdana" w:hAnsi="Verdana"/>
      <w:b/>
      <w:color w:val="000080"/>
      <w:kern w:val="1"/>
      <w:sz w:val="40"/>
      <w:szCs w:val="32"/>
      <w:lang w:val="ca-ES" w:eastAsia="ar-SA"/>
    </w:rPr>
  </w:style>
  <w:style w:type="paragraph" w:styleId="Ttulo2">
    <w:name w:val="heading 2"/>
    <w:basedOn w:val="Normal"/>
    <w:next w:val="Normal"/>
    <w:link w:val="Ttulo2Car"/>
    <w:qFormat/>
    <w:rsid w:val="002F2326"/>
    <w:pPr>
      <w:keepNext/>
      <w:numPr>
        <w:ilvl w:val="1"/>
        <w:numId w:val="2"/>
      </w:numPr>
      <w:suppressAutoHyphens/>
      <w:spacing w:before="180" w:after="60" w:line="288" w:lineRule="auto"/>
      <w:outlineLvl w:val="1"/>
    </w:pPr>
    <w:rPr>
      <w:rFonts w:ascii="Verdana" w:hAnsi="Verdana"/>
      <w:b/>
      <w:iCs/>
      <w:color w:val="000080"/>
      <w:sz w:val="32"/>
      <w:szCs w:val="28"/>
      <w:lang w:val="ca-ES" w:eastAsia="ar-SA"/>
    </w:rPr>
  </w:style>
  <w:style w:type="paragraph" w:styleId="Ttulo3">
    <w:name w:val="heading 3"/>
    <w:basedOn w:val="Normal"/>
    <w:next w:val="Normal"/>
    <w:link w:val="Ttulo3Car"/>
    <w:qFormat/>
    <w:rsid w:val="002F2326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E461C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E461C0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qFormat/>
    <w:rsid w:val="00867D40"/>
    <w:pPr>
      <w:spacing w:before="240" w:after="60"/>
      <w:outlineLvl w:val="7"/>
    </w:pPr>
    <w:rPr>
      <w:i/>
      <w:i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46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EA23E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A23EF"/>
    <w:pPr>
      <w:tabs>
        <w:tab w:val="center" w:pos="4252"/>
        <w:tab w:val="right" w:pos="8504"/>
      </w:tabs>
    </w:pPr>
  </w:style>
  <w:style w:type="character" w:customStyle="1" w:styleId="Ttulo8Car">
    <w:name w:val="Título 8 Car"/>
    <w:link w:val="Ttulo8"/>
    <w:rsid w:val="00867D40"/>
    <w:rPr>
      <w:i/>
      <w:i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2F2326"/>
    <w:rPr>
      <w:rFonts w:ascii="Calibri" w:eastAsia="Times New Roman" w:hAnsi="Calibri" w:cs="Times New Roman"/>
      <w:b/>
      <w:bCs/>
      <w:sz w:val="26"/>
      <w:szCs w:val="26"/>
      <w:lang w:val="es-ES" w:eastAsia="es-ES"/>
    </w:rPr>
  </w:style>
  <w:style w:type="character" w:customStyle="1" w:styleId="Ttulo1Car">
    <w:name w:val="Título 1 Car"/>
    <w:link w:val="Ttulo1"/>
    <w:rsid w:val="002F2326"/>
    <w:rPr>
      <w:rFonts w:ascii="Verdana" w:hAnsi="Verdana" w:cs="Arial"/>
      <w:b/>
      <w:color w:val="000080"/>
      <w:kern w:val="1"/>
      <w:sz w:val="40"/>
      <w:szCs w:val="32"/>
      <w:lang w:val="ca-ES" w:eastAsia="ar-SA"/>
    </w:rPr>
  </w:style>
  <w:style w:type="character" w:customStyle="1" w:styleId="Ttulo2Car">
    <w:name w:val="Título 2 Car"/>
    <w:link w:val="Ttulo2"/>
    <w:rsid w:val="002F2326"/>
    <w:rPr>
      <w:rFonts w:ascii="Verdana" w:hAnsi="Verdana" w:cs="Arial"/>
      <w:b/>
      <w:iCs/>
      <w:color w:val="000080"/>
      <w:sz w:val="32"/>
      <w:szCs w:val="28"/>
      <w:lang w:val="ca-ES" w:eastAsia="ar-SA"/>
    </w:rPr>
  </w:style>
  <w:style w:type="character" w:customStyle="1" w:styleId="WW8Num1z0">
    <w:name w:val="WW8Num1z0"/>
    <w:rsid w:val="002F2326"/>
    <w:rPr>
      <w:rFonts w:ascii="Wingdings" w:hAnsi="Wingdings"/>
      <w:b/>
      <w:i w:val="0"/>
      <w:color w:val="000080"/>
      <w:sz w:val="22"/>
    </w:rPr>
  </w:style>
  <w:style w:type="character" w:customStyle="1" w:styleId="WW8Num1z1">
    <w:name w:val="WW8Num1z1"/>
    <w:rsid w:val="002F2326"/>
    <w:rPr>
      <w:rFonts w:ascii="Courier New" w:hAnsi="Courier New"/>
    </w:rPr>
  </w:style>
  <w:style w:type="character" w:customStyle="1" w:styleId="WW8Num1z2">
    <w:name w:val="WW8Num1z2"/>
    <w:rsid w:val="002F2326"/>
    <w:rPr>
      <w:rFonts w:ascii="Wingdings" w:hAnsi="Wingdings"/>
    </w:rPr>
  </w:style>
  <w:style w:type="character" w:customStyle="1" w:styleId="WW8Num1z3">
    <w:name w:val="WW8Num1z3"/>
    <w:rsid w:val="002F2326"/>
    <w:rPr>
      <w:rFonts w:ascii="Symbol" w:hAnsi="Symbol"/>
    </w:rPr>
  </w:style>
  <w:style w:type="character" w:customStyle="1" w:styleId="WW8Num2z0">
    <w:name w:val="WW8Num2z0"/>
    <w:rsid w:val="002F2326"/>
    <w:rPr>
      <w:rFonts w:ascii="Wingdings" w:hAnsi="Wingdings"/>
      <w:b w:val="0"/>
      <w:i w:val="0"/>
      <w:color w:val="000080"/>
      <w:sz w:val="28"/>
    </w:rPr>
  </w:style>
  <w:style w:type="character" w:customStyle="1" w:styleId="WW8Num2z1">
    <w:name w:val="WW8Num2z1"/>
    <w:rsid w:val="002F2326"/>
    <w:rPr>
      <w:rFonts w:ascii="Courier New" w:hAnsi="Courier New"/>
    </w:rPr>
  </w:style>
  <w:style w:type="character" w:customStyle="1" w:styleId="WW8Num2z2">
    <w:name w:val="WW8Num2z2"/>
    <w:rsid w:val="002F2326"/>
    <w:rPr>
      <w:rFonts w:ascii="Wingdings" w:hAnsi="Wingdings"/>
    </w:rPr>
  </w:style>
  <w:style w:type="character" w:customStyle="1" w:styleId="WW8Num2z3">
    <w:name w:val="WW8Num2z3"/>
    <w:rsid w:val="002F2326"/>
    <w:rPr>
      <w:rFonts w:ascii="Symbol" w:hAnsi="Symbol"/>
    </w:rPr>
  </w:style>
  <w:style w:type="character" w:customStyle="1" w:styleId="WW8Num3z0">
    <w:name w:val="WW8Num3z0"/>
    <w:rsid w:val="002F2326"/>
    <w:rPr>
      <w:rFonts w:ascii="Wingdings" w:hAnsi="Wingdings"/>
      <w:b/>
      <w:i w:val="0"/>
      <w:color w:val="000080"/>
      <w:sz w:val="22"/>
    </w:rPr>
  </w:style>
  <w:style w:type="character" w:customStyle="1" w:styleId="WW8Num3z1">
    <w:name w:val="WW8Num3z1"/>
    <w:rsid w:val="002F2326"/>
    <w:rPr>
      <w:rFonts w:ascii="Courier New" w:hAnsi="Courier New"/>
    </w:rPr>
  </w:style>
  <w:style w:type="character" w:customStyle="1" w:styleId="WW8Num3z2">
    <w:name w:val="WW8Num3z2"/>
    <w:rsid w:val="002F2326"/>
    <w:rPr>
      <w:rFonts w:ascii="Wingdings" w:hAnsi="Wingdings"/>
    </w:rPr>
  </w:style>
  <w:style w:type="character" w:customStyle="1" w:styleId="WW8Num3z3">
    <w:name w:val="WW8Num3z3"/>
    <w:rsid w:val="002F2326"/>
    <w:rPr>
      <w:rFonts w:ascii="Symbol" w:hAnsi="Symbol"/>
    </w:rPr>
  </w:style>
  <w:style w:type="character" w:customStyle="1" w:styleId="WW8Num4z0">
    <w:name w:val="WW8Num4z0"/>
    <w:rsid w:val="002F2326"/>
    <w:rPr>
      <w:rFonts w:ascii="Wingdings" w:hAnsi="Wingdings"/>
      <w:b w:val="0"/>
      <w:i w:val="0"/>
      <w:color w:val="000080"/>
      <w:sz w:val="28"/>
    </w:rPr>
  </w:style>
  <w:style w:type="character" w:customStyle="1" w:styleId="WW8Num4z1">
    <w:name w:val="WW8Num4z1"/>
    <w:rsid w:val="002F2326"/>
    <w:rPr>
      <w:rFonts w:ascii="Courier New" w:hAnsi="Courier New"/>
    </w:rPr>
  </w:style>
  <w:style w:type="character" w:customStyle="1" w:styleId="WW8Num4z2">
    <w:name w:val="WW8Num4z2"/>
    <w:rsid w:val="002F2326"/>
    <w:rPr>
      <w:rFonts w:ascii="Wingdings" w:hAnsi="Wingdings"/>
    </w:rPr>
  </w:style>
  <w:style w:type="character" w:customStyle="1" w:styleId="WW8Num4z3">
    <w:name w:val="WW8Num4z3"/>
    <w:rsid w:val="002F2326"/>
    <w:rPr>
      <w:rFonts w:ascii="Symbol" w:hAnsi="Symbol"/>
    </w:rPr>
  </w:style>
  <w:style w:type="character" w:customStyle="1" w:styleId="WW8Num5z0">
    <w:name w:val="WW8Num5z0"/>
    <w:rsid w:val="002F2326"/>
    <w:rPr>
      <w:rFonts w:ascii="Arial" w:eastAsia="Times New Roman" w:hAnsi="Arial" w:cs="Times New Roman"/>
      <w:b w:val="0"/>
      <w:i w:val="0"/>
      <w:color w:val="000080"/>
      <w:sz w:val="20"/>
    </w:rPr>
  </w:style>
  <w:style w:type="character" w:customStyle="1" w:styleId="WW8Num5z1">
    <w:name w:val="WW8Num5z1"/>
    <w:rsid w:val="002F2326"/>
    <w:rPr>
      <w:rFonts w:ascii="Courier New" w:hAnsi="Courier New"/>
    </w:rPr>
  </w:style>
  <w:style w:type="character" w:customStyle="1" w:styleId="WW8Num5z2">
    <w:name w:val="WW8Num5z2"/>
    <w:rsid w:val="002F2326"/>
    <w:rPr>
      <w:rFonts w:ascii="Wingdings" w:hAnsi="Wingdings"/>
    </w:rPr>
  </w:style>
  <w:style w:type="character" w:customStyle="1" w:styleId="WW8Num5z3">
    <w:name w:val="WW8Num5z3"/>
    <w:rsid w:val="002F2326"/>
    <w:rPr>
      <w:rFonts w:ascii="Symbol" w:hAnsi="Symbol"/>
    </w:rPr>
  </w:style>
  <w:style w:type="character" w:customStyle="1" w:styleId="WW8Num6z0">
    <w:name w:val="WW8Num6z0"/>
    <w:rsid w:val="002F2326"/>
    <w:rPr>
      <w:rFonts w:ascii="Symbol" w:hAnsi="Symbol"/>
    </w:rPr>
  </w:style>
  <w:style w:type="character" w:customStyle="1" w:styleId="WW8Num6z1">
    <w:name w:val="WW8Num6z1"/>
    <w:rsid w:val="002F2326"/>
    <w:rPr>
      <w:rFonts w:ascii="Courier New" w:hAnsi="Courier New" w:cs="Courier New"/>
    </w:rPr>
  </w:style>
  <w:style w:type="character" w:customStyle="1" w:styleId="WW8Num6z2">
    <w:name w:val="WW8Num6z2"/>
    <w:rsid w:val="002F2326"/>
    <w:rPr>
      <w:rFonts w:ascii="Wingdings" w:hAnsi="Wingdings"/>
    </w:rPr>
  </w:style>
  <w:style w:type="character" w:customStyle="1" w:styleId="Fuentedeprrafopredeter1">
    <w:name w:val="Fuente de párrafo predeter.1"/>
    <w:rsid w:val="002F2326"/>
  </w:style>
  <w:style w:type="character" w:styleId="Nmerodepgina">
    <w:name w:val="page number"/>
    <w:basedOn w:val="Fuentedeprrafopredeter1"/>
    <w:rsid w:val="002F2326"/>
  </w:style>
  <w:style w:type="character" w:styleId="Hipervnculo">
    <w:name w:val="Hyperlink"/>
    <w:rsid w:val="002F2326"/>
    <w:rPr>
      <w:color w:val="0000FF"/>
      <w:u w:val="single"/>
    </w:rPr>
  </w:style>
  <w:style w:type="character" w:customStyle="1" w:styleId="FootnoteCharacters">
    <w:name w:val="Footnote Characters"/>
    <w:rsid w:val="002F2326"/>
    <w:rPr>
      <w:vertAlign w:val="superscript"/>
    </w:rPr>
  </w:style>
  <w:style w:type="character" w:styleId="Refdenotaalpie">
    <w:name w:val="footnote reference"/>
    <w:rsid w:val="002F2326"/>
    <w:rPr>
      <w:vertAlign w:val="superscript"/>
    </w:rPr>
  </w:style>
  <w:style w:type="character" w:styleId="Refdenotaalfinal">
    <w:name w:val="endnote reference"/>
    <w:rsid w:val="002F2326"/>
    <w:rPr>
      <w:vertAlign w:val="superscript"/>
    </w:rPr>
  </w:style>
  <w:style w:type="character" w:customStyle="1" w:styleId="EndnoteCharacters">
    <w:name w:val="Endnote Characters"/>
    <w:rsid w:val="002F2326"/>
  </w:style>
  <w:style w:type="paragraph" w:customStyle="1" w:styleId="Heading">
    <w:name w:val="Heading"/>
    <w:basedOn w:val="Normal"/>
    <w:next w:val="Textoindependiente"/>
    <w:rsid w:val="002F2326"/>
    <w:pPr>
      <w:keepNext/>
      <w:suppressAutoHyphens/>
      <w:spacing w:before="240" w:after="120" w:line="288" w:lineRule="auto"/>
      <w:jc w:val="both"/>
    </w:pPr>
    <w:rPr>
      <w:rFonts w:ascii="Nimbus Sans L" w:eastAsia="DejaVu Sans" w:hAnsi="Nimbus Sans L" w:cs="DejaVu Sans"/>
      <w:bCs/>
      <w:sz w:val="28"/>
      <w:szCs w:val="28"/>
      <w:lang w:val="ca-ES" w:eastAsia="ar-SA"/>
    </w:rPr>
  </w:style>
  <w:style w:type="paragraph" w:styleId="Textoindependiente">
    <w:name w:val="Body Text"/>
    <w:basedOn w:val="Normal"/>
    <w:link w:val="TextoindependienteCar"/>
    <w:rsid w:val="002F2326"/>
    <w:pPr>
      <w:suppressAutoHyphens/>
      <w:spacing w:after="120" w:line="288" w:lineRule="auto"/>
      <w:jc w:val="both"/>
    </w:pPr>
    <w:rPr>
      <w:rFonts w:ascii="Arial" w:hAnsi="Arial"/>
      <w:bCs/>
      <w:sz w:val="22"/>
      <w:szCs w:val="36"/>
      <w:lang w:val="ca-ES" w:eastAsia="ar-SA"/>
    </w:rPr>
  </w:style>
  <w:style w:type="character" w:customStyle="1" w:styleId="TextoindependienteCar">
    <w:name w:val="Texto independiente Car"/>
    <w:link w:val="Textoindependiente"/>
    <w:rsid w:val="002F2326"/>
    <w:rPr>
      <w:rFonts w:ascii="Arial" w:hAnsi="Arial"/>
      <w:bCs/>
      <w:sz w:val="22"/>
      <w:szCs w:val="36"/>
      <w:lang w:val="ca-ES" w:eastAsia="ar-SA"/>
    </w:rPr>
  </w:style>
  <w:style w:type="paragraph" w:styleId="Lista">
    <w:name w:val="List"/>
    <w:basedOn w:val="Textoindependiente"/>
    <w:rsid w:val="002F2326"/>
  </w:style>
  <w:style w:type="paragraph" w:customStyle="1" w:styleId="Epgrafe1">
    <w:name w:val="Epígrafe1"/>
    <w:basedOn w:val="Normal"/>
    <w:rsid w:val="002F2326"/>
    <w:pPr>
      <w:suppressLineNumbers/>
      <w:suppressAutoHyphens/>
      <w:spacing w:before="120" w:after="120" w:line="288" w:lineRule="auto"/>
      <w:jc w:val="both"/>
    </w:pPr>
    <w:rPr>
      <w:rFonts w:ascii="Arial" w:hAnsi="Arial"/>
      <w:bCs/>
      <w:i/>
      <w:iCs/>
      <w:szCs w:val="24"/>
      <w:lang w:val="ca-ES" w:eastAsia="ar-SA"/>
    </w:rPr>
  </w:style>
  <w:style w:type="paragraph" w:customStyle="1" w:styleId="Index">
    <w:name w:val="Index"/>
    <w:basedOn w:val="Normal"/>
    <w:rsid w:val="002F2326"/>
    <w:pPr>
      <w:suppressLineNumbers/>
      <w:suppressAutoHyphens/>
      <w:spacing w:before="120" w:after="60" w:line="288" w:lineRule="auto"/>
      <w:jc w:val="both"/>
    </w:pPr>
    <w:rPr>
      <w:rFonts w:ascii="Arial" w:hAnsi="Arial"/>
      <w:bCs/>
      <w:sz w:val="22"/>
      <w:szCs w:val="36"/>
      <w:lang w:val="ca-ES" w:eastAsia="ar-SA"/>
    </w:rPr>
  </w:style>
  <w:style w:type="paragraph" w:customStyle="1" w:styleId="Ttulointerior">
    <w:name w:val="Título interior"/>
    <w:basedOn w:val="Ttulo3"/>
    <w:rsid w:val="002F2326"/>
    <w:pPr>
      <w:numPr>
        <w:ilvl w:val="2"/>
      </w:numPr>
      <w:suppressAutoHyphens/>
      <w:spacing w:before="60" w:line="288" w:lineRule="auto"/>
      <w:outlineLvl w:val="9"/>
    </w:pPr>
    <w:rPr>
      <w:rFonts w:ascii="Arial" w:hAnsi="Arial" w:cs="Arial"/>
      <w:bCs w:val="0"/>
      <w:i/>
      <w:color w:val="000000"/>
      <w:sz w:val="22"/>
      <w:szCs w:val="36"/>
      <w:lang w:val="ca-ES" w:eastAsia="ar-SA"/>
    </w:rPr>
  </w:style>
  <w:style w:type="character" w:customStyle="1" w:styleId="PiedepginaCar">
    <w:name w:val="Pie de página Car"/>
    <w:link w:val="Piedepgina"/>
    <w:uiPriority w:val="99"/>
    <w:rsid w:val="002F2326"/>
    <w:rPr>
      <w:sz w:val="24"/>
      <w:lang w:val="es-ES" w:eastAsia="es-ES"/>
    </w:rPr>
  </w:style>
  <w:style w:type="paragraph" w:customStyle="1" w:styleId="Textdestacat">
    <w:name w:val="Text destacat"/>
    <w:basedOn w:val="Normal"/>
    <w:rsid w:val="002F2326"/>
    <w:pPr>
      <w:pBdr>
        <w:top w:val="single" w:sz="8" w:space="1" w:color="000080"/>
        <w:bottom w:val="single" w:sz="8" w:space="1" w:color="000080"/>
      </w:pBdr>
      <w:shd w:val="clear" w:color="auto" w:fill="E3E3F3"/>
      <w:suppressAutoHyphens/>
      <w:spacing w:before="120" w:after="60" w:line="360" w:lineRule="auto"/>
      <w:jc w:val="center"/>
    </w:pPr>
    <w:rPr>
      <w:rFonts w:ascii="Arial" w:hAnsi="Arial"/>
      <w:bCs/>
      <w:sz w:val="20"/>
      <w:szCs w:val="36"/>
      <w:lang w:val="ca-ES" w:eastAsia="ar-SA"/>
    </w:rPr>
  </w:style>
  <w:style w:type="paragraph" w:customStyle="1" w:styleId="Texttaula">
    <w:name w:val="Text taula"/>
    <w:basedOn w:val="Normal"/>
    <w:rsid w:val="002F2326"/>
    <w:pPr>
      <w:suppressAutoHyphens/>
      <w:spacing w:before="120" w:after="60" w:line="288" w:lineRule="auto"/>
    </w:pPr>
    <w:rPr>
      <w:rFonts w:ascii="Arial" w:hAnsi="Arial"/>
      <w:bCs/>
      <w:sz w:val="18"/>
      <w:szCs w:val="36"/>
      <w:lang w:val="ca-ES" w:eastAsia="ar-SA"/>
    </w:rPr>
  </w:style>
  <w:style w:type="paragraph" w:customStyle="1" w:styleId="Peudefigura">
    <w:name w:val="Peu de figura"/>
    <w:basedOn w:val="Normal"/>
    <w:rsid w:val="002F2326"/>
    <w:pPr>
      <w:keepLines/>
      <w:widowControl w:val="0"/>
      <w:suppressAutoHyphens/>
      <w:spacing w:before="60" w:after="60" w:line="288" w:lineRule="auto"/>
    </w:pPr>
    <w:rPr>
      <w:rFonts w:ascii="Arial" w:hAnsi="Arial"/>
      <w:b/>
      <w:bCs/>
      <w:i/>
      <w:sz w:val="20"/>
      <w:szCs w:val="36"/>
      <w:lang w:val="ca-ES" w:eastAsia="ar-SA"/>
    </w:rPr>
  </w:style>
  <w:style w:type="character" w:customStyle="1" w:styleId="EncabezadoCar">
    <w:name w:val="Encabezado Car"/>
    <w:link w:val="Encabezado"/>
    <w:rsid w:val="002F2326"/>
    <w:rPr>
      <w:sz w:val="24"/>
      <w:lang w:val="es-ES" w:eastAsia="es-ES"/>
    </w:rPr>
  </w:style>
  <w:style w:type="paragraph" w:styleId="Textonotapie">
    <w:name w:val="footnote text"/>
    <w:basedOn w:val="Normal"/>
    <w:link w:val="TextonotapieCar"/>
    <w:rsid w:val="002F2326"/>
    <w:pPr>
      <w:suppressAutoHyphens/>
      <w:spacing w:before="120" w:after="60" w:line="288" w:lineRule="auto"/>
      <w:jc w:val="both"/>
    </w:pPr>
    <w:rPr>
      <w:rFonts w:ascii="Arial" w:hAnsi="Arial"/>
      <w:bCs/>
      <w:sz w:val="20"/>
      <w:lang w:val="ca-ES" w:eastAsia="ar-SA"/>
    </w:rPr>
  </w:style>
  <w:style w:type="character" w:customStyle="1" w:styleId="TextonotapieCar">
    <w:name w:val="Texto nota pie Car"/>
    <w:link w:val="Textonotapie"/>
    <w:rsid w:val="002F2326"/>
    <w:rPr>
      <w:rFonts w:ascii="Arial" w:hAnsi="Arial"/>
      <w:bCs/>
      <w:lang w:val="ca-ES" w:eastAsia="ar-SA"/>
    </w:rPr>
  </w:style>
  <w:style w:type="paragraph" w:customStyle="1" w:styleId="TableContents">
    <w:name w:val="Table Contents"/>
    <w:basedOn w:val="Normal"/>
    <w:rsid w:val="002F2326"/>
    <w:pPr>
      <w:suppressLineNumbers/>
      <w:suppressAutoHyphens/>
      <w:spacing w:before="120" w:after="60" w:line="288" w:lineRule="auto"/>
      <w:jc w:val="both"/>
    </w:pPr>
    <w:rPr>
      <w:rFonts w:ascii="Arial" w:hAnsi="Arial"/>
      <w:bCs/>
      <w:sz w:val="22"/>
      <w:szCs w:val="36"/>
      <w:lang w:val="ca-ES" w:eastAsia="ar-SA"/>
    </w:rPr>
  </w:style>
  <w:style w:type="paragraph" w:customStyle="1" w:styleId="TableHeading">
    <w:name w:val="Table Heading"/>
    <w:basedOn w:val="TableContents"/>
    <w:rsid w:val="002F2326"/>
    <w:pPr>
      <w:jc w:val="center"/>
    </w:pPr>
    <w:rPr>
      <w:b/>
    </w:rPr>
  </w:style>
  <w:style w:type="paragraph" w:customStyle="1" w:styleId="Framecontents">
    <w:name w:val="Frame contents"/>
    <w:basedOn w:val="Textoindependiente"/>
    <w:rsid w:val="002F2326"/>
  </w:style>
  <w:style w:type="paragraph" w:styleId="Textodeglobo">
    <w:name w:val="Balloon Text"/>
    <w:basedOn w:val="Normal"/>
    <w:link w:val="TextodegloboCar"/>
    <w:rsid w:val="002F2326"/>
    <w:pPr>
      <w:suppressAutoHyphens/>
      <w:spacing w:before="120" w:after="60" w:line="288" w:lineRule="auto"/>
      <w:jc w:val="both"/>
    </w:pPr>
    <w:rPr>
      <w:rFonts w:ascii="Tahoma" w:hAnsi="Tahoma"/>
      <w:bCs/>
      <w:sz w:val="16"/>
      <w:szCs w:val="16"/>
      <w:lang w:val="ca-ES" w:eastAsia="ar-SA"/>
    </w:rPr>
  </w:style>
  <w:style w:type="character" w:customStyle="1" w:styleId="TextodegloboCar">
    <w:name w:val="Texto de globo Car"/>
    <w:link w:val="Textodeglobo"/>
    <w:rsid w:val="002F2326"/>
    <w:rPr>
      <w:rFonts w:ascii="Tahoma" w:hAnsi="Tahoma" w:cs="Tahoma"/>
      <w:bCs/>
      <w:sz w:val="16"/>
      <w:szCs w:val="16"/>
      <w:lang w:val="ca-ES" w:eastAsia="ar-SA"/>
    </w:rPr>
  </w:style>
  <w:style w:type="paragraph" w:customStyle="1" w:styleId="Sombreadovistoso-nfasis11">
    <w:name w:val="Sombreado vistoso - Énfasis 11"/>
    <w:hidden/>
    <w:uiPriority w:val="71"/>
    <w:rsid w:val="006145A8"/>
    <w:rPr>
      <w:sz w:val="24"/>
    </w:rPr>
  </w:style>
  <w:style w:type="paragraph" w:styleId="Textocomentario">
    <w:name w:val="annotation text"/>
    <w:basedOn w:val="Normal"/>
    <w:link w:val="TextocomentarioCar"/>
    <w:rPr>
      <w:sz w:val="20"/>
    </w:rPr>
  </w:style>
  <w:style w:type="character" w:customStyle="1" w:styleId="TextocomentarioCar">
    <w:name w:val="Texto comentario Car"/>
    <w:basedOn w:val="Fuentedeprrafopredeter"/>
    <w:link w:val="Textocomentario"/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E23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E232F"/>
    <w:rPr>
      <w:b/>
      <w:bCs/>
    </w:rPr>
  </w:style>
  <w:style w:type="paragraph" w:styleId="Revisin">
    <w:name w:val="Revision"/>
    <w:hidden/>
    <w:uiPriority w:val="99"/>
    <w:semiHidden/>
    <w:rsid w:val="00D83EB9"/>
    <w:rPr>
      <w:sz w:val="24"/>
    </w:rPr>
  </w:style>
  <w:style w:type="character" w:styleId="Mencionar">
    <w:name w:val="Mention"/>
    <w:basedOn w:val="Fuentedeprrafopredeter"/>
    <w:uiPriority w:val="99"/>
    <w:unhideWhenUsed/>
    <w:rsid w:val="00B913DD"/>
    <w:rPr>
      <w:color w:val="2B579A"/>
      <w:shd w:val="clear" w:color="auto" w:fill="E1DFDD"/>
    </w:rPr>
  </w:style>
  <w:style w:type="paragraph" w:customStyle="1" w:styleId="Titulo1">
    <w:name w:val="Titulo1"/>
    <w:basedOn w:val="Normal"/>
    <w:rsid w:val="00E61C3D"/>
    <w:pPr>
      <w:numPr>
        <w:numId w:val="6"/>
      </w:numPr>
      <w:suppressAutoHyphens/>
      <w:spacing w:after="120"/>
      <w:ind w:right="45"/>
      <w:jc w:val="both"/>
    </w:pPr>
    <w:rPr>
      <w:rFonts w:ascii="Book Antiqua" w:eastAsia="SimSun" w:hAnsi="Book Antiqua" w:cs="Book Antiqua"/>
      <w:b/>
      <w:sz w:val="20"/>
      <w:lang w:val="x-none" w:eastAsia="zh-CN"/>
    </w:rPr>
  </w:style>
  <w:style w:type="paragraph" w:styleId="Prrafodelista">
    <w:name w:val="List Paragraph"/>
    <w:basedOn w:val="Normal"/>
    <w:uiPriority w:val="34"/>
    <w:qFormat/>
    <w:rsid w:val="0005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novacion.area.formacion@uva.es" TargetMode="External"/><Relationship Id="rId2" Type="http://schemas.openxmlformats.org/officeDocument/2006/relationships/hyperlink" Target="http://virtuva.uva.es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Convocatoria%20PID%2014-15\Anexo%20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e63364-ec9b-4374-9d00-3856b2e3e6e3">
      <Terms xmlns="http://schemas.microsoft.com/office/infopath/2007/PartnerControls"/>
    </lcf76f155ced4ddcb4097134ff3c332f>
    <TaxCatchAll xmlns="ce7e6b57-2501-44da-b6a5-3d9272de6d3f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8502F600DD65418ADDD4595C32D3D1" ma:contentTypeVersion="20" ma:contentTypeDescription="Crear nuevo documento." ma:contentTypeScope="" ma:versionID="55e9243324760012bb647f0c314199b3">
  <xsd:schema xmlns:xsd="http://www.w3.org/2001/XMLSchema" xmlns:xs="http://www.w3.org/2001/XMLSchema" xmlns:p="http://schemas.microsoft.com/office/2006/metadata/properties" xmlns:ns1="http://schemas.microsoft.com/sharepoint/v3" xmlns:ns2="1de63364-ec9b-4374-9d00-3856b2e3e6e3" xmlns:ns3="ce7e6b57-2501-44da-b6a5-3d9272de6d3f" targetNamespace="http://schemas.microsoft.com/office/2006/metadata/properties" ma:root="true" ma:fieldsID="e0aa3a5ea0a0215ab25ebcbdd1296656" ns1:_="" ns2:_="" ns3:_="">
    <xsd:import namespace="http://schemas.microsoft.com/sharepoint/v3"/>
    <xsd:import namespace="1de63364-ec9b-4374-9d00-3856b2e3e6e3"/>
    <xsd:import namespace="ce7e6b57-2501-44da-b6a5-3d9272de6d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63364-ec9b-4374-9d00-3856b2e3e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0c61d788-ecdb-4aa4-a0ca-abe49909b6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e6b57-2501-44da-b6a5-3d9272de6d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b3f96e7-1487-4bc7-856b-e6977f28ba2f}" ma:internalName="TaxCatchAll" ma:showField="CatchAllData" ma:web="ce7e6b57-2501-44da-b6a5-3d9272de6d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15037E-0290-4164-AF2E-D13DB26C2CA0}">
  <ds:schemaRefs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1de63364-ec9b-4374-9d00-3856b2e3e6e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e7e6b57-2501-44da-b6a5-3d9272de6d3f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0EF950A-FA5B-45C8-A002-A81F7AA010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ABB21C-9D9F-4BDA-89F7-71BC7ED27A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A763D9-FC23-41A9-992F-F619AA753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e63364-ec9b-4374-9d00-3856b2e3e6e3"/>
    <ds:schemaRef ds:uri="ce7e6b57-2501-44da-b6a5-3d9272de6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Anexo%20I</Template>
  <TotalTime>14</TotalTime>
  <Pages>8</Pages>
  <Words>837</Words>
  <Characters>4927</Characters>
  <Application>Microsoft Office Word</Application>
  <DocSecurity>0</DocSecurity>
  <Lines>41</Lines>
  <Paragraphs>11</Paragraphs>
  <ScaleCrop>false</ScaleCrop>
  <Company>UVa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I:                         SOLICITUD DE PARTICIPACIÓN</dc:title>
  <dc:subject/>
  <dc:creator>UVa</dc:creator>
  <cp:keywords/>
  <cp:lastModifiedBy>JOSE CARLOS ZARZUELA VELASCO</cp:lastModifiedBy>
  <cp:revision>115</cp:revision>
  <cp:lastPrinted>2023-07-26T03:24:00Z</cp:lastPrinted>
  <dcterms:created xsi:type="dcterms:W3CDTF">2023-07-18T15:13:00Z</dcterms:created>
  <dcterms:modified xsi:type="dcterms:W3CDTF">2025-07-28T08:33:00Z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0x010100908502F600DD65418ADDD4595C32D3D1</vt:lpwstr>
  </property>
  <property fmtid="{D5CDD505-2E9C-101B-9397-08002B2CF9AE}" pid="3" name="MediaServiceImageTags">
    <vt:lpwstr/>
  </property>
</Properties>
</file>